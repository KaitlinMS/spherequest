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en-CA"/>
        </w:rPr>
        <w:id w:val="647939893"/>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576"/>
          </w:tblGrid>
          <w:tr w:rsidR="0086006C" w14:paraId="223976D9" w14:textId="77777777">
            <w:trPr>
              <w:trHeight w:val="2880"/>
              <w:jc w:val="center"/>
            </w:trPr>
            <w:sdt>
              <w:sdtPr>
                <w:rPr>
                  <w:rFonts w:asciiTheme="majorHAnsi" w:eastAsiaTheme="majorEastAsia" w:hAnsiTheme="majorHAnsi" w:cstheme="majorBidi"/>
                  <w:caps/>
                  <w:lang w:val="en-CA"/>
                </w:rPr>
                <w:alias w:val="Company"/>
                <w:id w:val="15524243"/>
                <w:placeholder>
                  <w:docPart w:val="7B3F8BC9FF944CA0A50424CD65EAB6CA"/>
                </w:placeholder>
                <w:dataBinding w:prefixMappings="xmlns:ns0='http://schemas.openxmlformats.org/officeDocument/2006/extended-properties'" w:xpath="/ns0:Properties[1]/ns0:Company[1]" w:storeItemID="{6668398D-A668-4E3E-A5EB-62B293D839F1}"/>
                <w:text/>
              </w:sdtPr>
              <w:sdtEndPr>
                <w:rPr>
                  <w:lang w:val="en-US"/>
                </w:rPr>
              </w:sdtEndPr>
              <w:sdtContent>
                <w:tc>
                  <w:tcPr>
                    <w:tcW w:w="5000" w:type="pct"/>
                  </w:tcPr>
                  <w:p w14:paraId="0A84C2FF" w14:textId="77777777" w:rsidR="0086006C" w:rsidRDefault="0086006C" w:rsidP="0086006C">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SFWR ENG 3Gc3</w:t>
                    </w:r>
                  </w:p>
                </w:tc>
              </w:sdtContent>
            </w:sdt>
          </w:tr>
          <w:tr w:rsidR="0086006C" w14:paraId="0733F950" w14:textId="77777777">
            <w:trPr>
              <w:trHeight w:val="1440"/>
              <w:jc w:val="center"/>
            </w:trPr>
            <w:sdt>
              <w:sdtPr>
                <w:rPr>
                  <w:rFonts w:asciiTheme="majorHAnsi" w:eastAsiaTheme="majorEastAsia" w:hAnsiTheme="majorHAnsi" w:cstheme="majorBidi"/>
                  <w:sz w:val="80"/>
                  <w:szCs w:val="80"/>
                </w:rPr>
                <w:alias w:val="Title"/>
                <w:id w:val="15524250"/>
                <w:placeholder>
                  <w:docPart w:val="29E39703A5744289A15CFFBB57C936FC"/>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14:paraId="11911DE1" w14:textId="77777777" w:rsidR="0086006C" w:rsidRDefault="0086006C" w:rsidP="0086006C">
                    <w:pPr>
                      <w:pStyle w:val="NoSpacing"/>
                      <w:jc w:val="center"/>
                      <w:rPr>
                        <w:rFonts w:asciiTheme="majorHAnsi" w:eastAsiaTheme="majorEastAsia" w:hAnsiTheme="majorHAnsi" w:cstheme="majorBidi"/>
                        <w:sz w:val="80"/>
                        <w:szCs w:val="80"/>
                      </w:rPr>
                    </w:pPr>
                    <w:proofErr w:type="spellStart"/>
                    <w:r>
                      <w:rPr>
                        <w:rFonts w:asciiTheme="majorHAnsi" w:eastAsiaTheme="majorEastAsia" w:hAnsiTheme="majorHAnsi" w:cstheme="majorBidi"/>
                        <w:sz w:val="80"/>
                        <w:szCs w:val="80"/>
                      </w:rPr>
                      <w:t>SphereQuest</w:t>
                    </w:r>
                    <w:proofErr w:type="spellEnd"/>
                  </w:p>
                </w:tc>
              </w:sdtContent>
            </w:sdt>
          </w:tr>
          <w:tr w:rsidR="0086006C" w14:paraId="6BA9079F" w14:textId="77777777">
            <w:trPr>
              <w:trHeight w:val="720"/>
              <w:jc w:val="center"/>
            </w:trPr>
            <w:sdt>
              <w:sdtPr>
                <w:rPr>
                  <w:rFonts w:asciiTheme="majorHAnsi" w:eastAsiaTheme="majorEastAsia" w:hAnsiTheme="majorHAnsi" w:cstheme="majorBidi"/>
                  <w:sz w:val="44"/>
                  <w:szCs w:val="44"/>
                </w:rPr>
                <w:alias w:val="Subtitle"/>
                <w:id w:val="15524255"/>
                <w:placeholder>
                  <w:docPart w:val="360079FA9EC14F67996FE8E8321089A0"/>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14:paraId="6FF02ADB" w14:textId="77777777" w:rsidR="0086006C" w:rsidRDefault="0086006C" w:rsidP="0086006C">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Project Documentation</w:t>
                    </w:r>
                  </w:p>
                </w:tc>
              </w:sdtContent>
            </w:sdt>
          </w:tr>
          <w:tr w:rsidR="0086006C" w14:paraId="761CE5A2" w14:textId="77777777">
            <w:trPr>
              <w:trHeight w:val="360"/>
              <w:jc w:val="center"/>
            </w:trPr>
            <w:tc>
              <w:tcPr>
                <w:tcW w:w="5000" w:type="pct"/>
                <w:vAlign w:val="center"/>
              </w:tcPr>
              <w:p w14:paraId="4E964689" w14:textId="77777777" w:rsidR="0086006C" w:rsidRDefault="0086006C">
                <w:pPr>
                  <w:pStyle w:val="NoSpacing"/>
                  <w:jc w:val="center"/>
                </w:pPr>
              </w:p>
            </w:tc>
          </w:tr>
          <w:tr w:rsidR="0086006C" w14:paraId="6DFB5636" w14:textId="77777777">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14:paraId="4DA27F52" w14:textId="77777777" w:rsidR="0086006C" w:rsidRDefault="0086006C">
                    <w:pPr>
                      <w:pStyle w:val="NoSpacing"/>
                      <w:jc w:val="center"/>
                      <w:rPr>
                        <w:b/>
                        <w:bCs/>
                      </w:rPr>
                    </w:pPr>
                    <w:r>
                      <w:rPr>
                        <w:b/>
                        <w:bCs/>
                        <w:lang w:val="en-CA"/>
                      </w:rPr>
                      <w:t xml:space="preserve">Jason </w:t>
                    </w:r>
                    <w:proofErr w:type="spellStart"/>
                    <w:r>
                      <w:rPr>
                        <w:b/>
                        <w:bCs/>
                        <w:lang w:val="en-CA"/>
                      </w:rPr>
                      <w:t>Costabile</w:t>
                    </w:r>
                    <w:proofErr w:type="spellEnd"/>
                    <w:r>
                      <w:rPr>
                        <w:b/>
                        <w:bCs/>
                        <w:lang w:val="en-CA"/>
                      </w:rPr>
                      <w:t xml:space="preserve">, Ben </w:t>
                    </w:r>
                    <w:proofErr w:type="spellStart"/>
                    <w:r>
                      <w:rPr>
                        <w:b/>
                        <w:bCs/>
                        <w:lang w:val="en-CA"/>
                      </w:rPr>
                      <w:t>Kybartas</w:t>
                    </w:r>
                    <w:proofErr w:type="spellEnd"/>
                    <w:r>
                      <w:rPr>
                        <w:b/>
                        <w:bCs/>
                        <w:lang w:val="en-CA"/>
                      </w:rPr>
                      <w:t>, &amp; Kaitlin Smith</w:t>
                    </w:r>
                  </w:p>
                </w:tc>
              </w:sdtContent>
            </w:sdt>
          </w:tr>
          <w:tr w:rsidR="0086006C" w14:paraId="2398E7B2" w14:textId="77777777">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0-04-05T00:00:00Z">
                  <w:dateFormat w:val="M/d/yyyy"/>
                  <w:lid w:val="en-US"/>
                  <w:storeMappedDataAs w:val="dateTime"/>
                  <w:calendar w:val="gregorian"/>
                </w:date>
              </w:sdtPr>
              <w:sdtContent>
                <w:tc>
                  <w:tcPr>
                    <w:tcW w:w="5000" w:type="pct"/>
                    <w:vAlign w:val="center"/>
                  </w:tcPr>
                  <w:p w14:paraId="5E274542" w14:textId="77777777" w:rsidR="0086006C" w:rsidRDefault="0086006C">
                    <w:pPr>
                      <w:pStyle w:val="NoSpacing"/>
                      <w:jc w:val="center"/>
                      <w:rPr>
                        <w:b/>
                        <w:bCs/>
                      </w:rPr>
                    </w:pPr>
                    <w:r>
                      <w:rPr>
                        <w:b/>
                        <w:bCs/>
                      </w:rPr>
                      <w:t>4/5/2010</w:t>
                    </w:r>
                  </w:p>
                </w:tc>
              </w:sdtContent>
            </w:sdt>
          </w:tr>
        </w:tbl>
        <w:p w14:paraId="3BFD4EA9" w14:textId="77777777" w:rsidR="0086006C" w:rsidRDefault="0086006C"/>
        <w:p w14:paraId="7FBF8FAB" w14:textId="77777777" w:rsidR="0086006C" w:rsidRDefault="0086006C"/>
        <w:tbl>
          <w:tblPr>
            <w:tblpPr w:leftFromText="187" w:rightFromText="187" w:horzAnchor="margin" w:tblpXSpec="center" w:tblpYSpec="bottom"/>
            <w:tblW w:w="5000" w:type="pct"/>
            <w:tblLook w:val="04A0" w:firstRow="1" w:lastRow="0" w:firstColumn="1" w:lastColumn="0" w:noHBand="0" w:noVBand="1"/>
          </w:tblPr>
          <w:tblGrid>
            <w:gridCol w:w="9576"/>
          </w:tblGrid>
          <w:tr w:rsidR="0086006C" w14:paraId="6B4A1DCE" w14:textId="77777777">
            <w:tc>
              <w:tcPr>
                <w:tcW w:w="5000" w:type="pct"/>
              </w:tcPr>
              <w:p w14:paraId="72F790FF" w14:textId="77777777" w:rsidR="0086006C" w:rsidRDefault="0086006C">
                <w:pPr>
                  <w:pStyle w:val="NoSpacing"/>
                </w:pPr>
              </w:p>
              <w:p w14:paraId="1E828CD6" w14:textId="77777777" w:rsidR="0086006C" w:rsidRDefault="0086006C">
                <w:pPr>
                  <w:pStyle w:val="NoSpacing"/>
                </w:pPr>
              </w:p>
              <w:p w14:paraId="1161AD82" w14:textId="77777777" w:rsidR="0086006C" w:rsidRDefault="0086006C">
                <w:pPr>
                  <w:pStyle w:val="NoSpacing"/>
                </w:pPr>
              </w:p>
            </w:tc>
          </w:tr>
        </w:tbl>
        <w:p w14:paraId="15664FEA" w14:textId="77777777" w:rsidR="0086006C" w:rsidRDefault="0086006C"/>
        <w:p w14:paraId="11148307" w14:textId="77777777" w:rsidR="0086006C" w:rsidRDefault="0086006C">
          <w:r>
            <w:br w:type="page"/>
          </w:r>
        </w:p>
      </w:sdtContent>
    </w:sdt>
    <w:p w14:paraId="5AF34DCD" w14:textId="77777777" w:rsidR="003F6A6F" w:rsidRDefault="003F6A6F" w:rsidP="003F6A6F">
      <w:pPr>
        <w:pStyle w:val="Heading1"/>
      </w:pPr>
      <w:r>
        <w:lastRenderedPageBreak/>
        <w:t>Introduction</w:t>
      </w:r>
    </w:p>
    <w:p w14:paraId="42FC9C65" w14:textId="77777777" w:rsidR="003F6A6F" w:rsidRDefault="003F6A6F" w:rsidP="003F6A6F"/>
    <w:p w14:paraId="7008B03F" w14:textId="77777777" w:rsidR="003F6A6F" w:rsidRDefault="003F6A6F" w:rsidP="000A7581">
      <w:r>
        <w:tab/>
        <w:t xml:space="preserve">Welcome to </w:t>
      </w:r>
      <w:proofErr w:type="spellStart"/>
      <w:r>
        <w:t>SphereQuest</w:t>
      </w:r>
      <w:proofErr w:type="spellEnd"/>
      <w:r>
        <w:t xml:space="preserve">!  </w:t>
      </w:r>
      <w:proofErr w:type="spellStart"/>
      <w:r w:rsidR="000A7581">
        <w:t>SphereQuest</w:t>
      </w:r>
      <w:proofErr w:type="spellEnd"/>
      <w:r w:rsidR="000A7581">
        <w:t xml:space="preserve"> is a game designed to bring you inner peace by bringing you on a personal journey through your inner self.  Find the wise men throughout the mazes and answer their riddles to ascend to a higher plane of consciousness!</w:t>
      </w:r>
    </w:p>
    <w:p w14:paraId="185E4DC3" w14:textId="77777777" w:rsidR="003F6A6F" w:rsidRDefault="003F6A6F" w:rsidP="003F6A6F">
      <w:pPr>
        <w:pStyle w:val="Heading1"/>
      </w:pPr>
      <w:r>
        <w:t>User Manual</w:t>
      </w:r>
    </w:p>
    <w:p w14:paraId="74D9E277" w14:textId="77777777" w:rsidR="003F6A6F" w:rsidRDefault="00471071" w:rsidP="003F6A6F">
      <w:r w:rsidRPr="0070718C">
        <w:rPr>
          <w:noProof/>
          <w:lang w:eastAsia="en-CA"/>
        </w:rPr>
        <mc:AlternateContent>
          <mc:Choice Requires="wps">
            <w:drawing>
              <wp:anchor distT="0" distB="0" distL="114300" distR="114300" simplePos="0" relativeHeight="251685888" behindDoc="0" locked="0" layoutInCell="1" allowOverlap="1" wp14:editId="70132BCC">
                <wp:simplePos x="0" y="0"/>
                <wp:positionH relativeFrom="column">
                  <wp:posOffset>1476375</wp:posOffset>
                </wp:positionH>
                <wp:positionV relativeFrom="paragraph">
                  <wp:posOffset>400050</wp:posOffset>
                </wp:positionV>
                <wp:extent cx="514350" cy="0"/>
                <wp:effectExtent l="0" t="0" r="0" b="19050"/>
                <wp:wrapNone/>
                <wp:docPr id="3" name="Straight Connector 3"/>
                <wp:cNvGraphicFramePr/>
                <a:graphic xmlns:a="http://schemas.openxmlformats.org/drawingml/2006/main">
                  <a:graphicData uri="http://schemas.microsoft.com/office/word/2010/wordprocessingShape">
                    <wps:wsp>
                      <wps:cNvCnPr/>
                      <wps:spPr>
                        <a:xfrm>
                          <a:off x="0" y="0"/>
                          <a:ext cx="514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116.25pt,31.5pt" to="156.7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" strokecolor="black [3200]"/>
            </w:pict>
          </mc:Fallback>
        </mc:AlternateContent>
      </w:r>
      <w:r w:rsidRPr="0070718C">
        <w:rPr>
          <w:noProof/>
          <w:lang w:eastAsia="en-CA"/>
        </w:rPr>
        <mc:AlternateContent>
          <mc:Choice Requires="wps">
            <w:drawing>
              <wp:anchor distT="0" distB="0" distL="114300" distR="114300" simplePos="0" relativeHeight="251686912" behindDoc="0" locked="0" layoutInCell="1" allowOverlap="1" wp14:editId="2A842B05">
                <wp:simplePos x="0" y="0"/>
                <wp:positionH relativeFrom="column">
                  <wp:posOffset>1533525</wp:posOffset>
                </wp:positionH>
                <wp:positionV relativeFrom="paragraph">
                  <wp:posOffset>142875</wp:posOffset>
                </wp:positionV>
                <wp:extent cx="1038225" cy="257175"/>
                <wp:effectExtent l="0" t="0"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8225" cy="257175"/>
                        </a:xfrm>
                        <a:prstGeom prst="rect">
                          <a:avLst/>
                        </a:prstGeom>
                        <a:noFill/>
                        <a:ln w="9525">
                          <a:noFill/>
                          <a:miter lim="800000"/>
                          <a:headEnd/>
                          <a:tailEnd/>
                        </a:ln>
                      </wps:spPr>
                      <wps:txbx>
                        <w:txbxContent>
                          <w:p w14:paraId="36B6830C" w14:textId="77777777" w:rsidR="00E8275F" w:rsidRDefault="00E8275F" w:rsidP="0070718C">
                            <w:r>
                              <w:t>HUD</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120.75pt;margin-top:11.25pt;width:81.75pt;height:20.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" filled="f" stroked="f">
                <v:textbox>
                  <w:txbxContent>
                    <w:p w14:paraId="2DFC48B7" w14:textId="77777777" w:rsidR="00707512" w:rsidRDefault="00707512" w:rsidP="0070718C">
                      <w:r>
                        <w:t>HUD</w:t>
                      </w:r>
                    </w:p>
                  </w:txbxContent>
                </v:textbox>
              </v:shape>
            </w:pict>
          </mc:Fallback>
        </mc:AlternateContent>
      </w:r>
      <w:r w:rsidR="0070718C" w:rsidRPr="0070718C">
        <w:rPr>
          <w:noProof/>
          <w:lang w:eastAsia="en-CA"/>
        </w:rPr>
        <mc:AlternateContent>
          <mc:Choice Requires="wps">
            <w:drawing>
              <wp:anchor distT="0" distB="0" distL="114300" distR="114300" simplePos="0" relativeHeight="251687936" behindDoc="0" locked="0" layoutInCell="1" allowOverlap="1" wp14:editId="2B7326AD">
                <wp:simplePos x="0" y="0"/>
                <wp:positionH relativeFrom="column">
                  <wp:posOffset>1476375</wp:posOffset>
                </wp:positionH>
                <wp:positionV relativeFrom="paragraph">
                  <wp:posOffset>400050</wp:posOffset>
                </wp:positionV>
                <wp:extent cx="0" cy="666750"/>
                <wp:effectExtent l="76200" t="0" r="76200" b="38100"/>
                <wp:wrapNone/>
                <wp:docPr id="11" name="Straight Arrow Connector 11"/>
                <wp:cNvGraphicFramePr/>
                <a:graphic xmlns:a="http://schemas.openxmlformats.org/drawingml/2006/main">
                  <a:graphicData uri="http://schemas.microsoft.com/office/word/2010/wordprocessingShape">
                    <wps:wsp>
                      <wps:cNvCnPr/>
                      <wps:spPr>
                        <a:xfrm>
                          <a:off x="0" y="0"/>
                          <a:ext cx="0" cy="6667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1" o:spid="_x0000_s1026" type="#_x0000_t32" style="position:absolute;margin-left:116.25pt;margin-top:31.5pt;width:0;height:5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" strokecolor="black [3200]">
                <v:stroke endarrow="open"/>
              </v:shape>
            </w:pict>
          </mc:Fallback>
        </mc:AlternateContent>
      </w:r>
      <w:r w:rsidR="00B845A4" w:rsidRPr="00B845A4">
        <w:rPr>
          <w:noProof/>
          <w:lang w:eastAsia="en-CA"/>
        </w:rPr>
        <mc:AlternateContent>
          <mc:Choice Requires="wps">
            <w:drawing>
              <wp:anchor distT="0" distB="0" distL="114300" distR="114300" simplePos="0" relativeHeight="251666432" behindDoc="0" locked="0" layoutInCell="1" allowOverlap="1" wp14:editId="7B9F75BD">
                <wp:simplePos x="0" y="0"/>
                <wp:positionH relativeFrom="column">
                  <wp:posOffset>4429125</wp:posOffset>
                </wp:positionH>
                <wp:positionV relativeFrom="paragraph">
                  <wp:posOffset>63500</wp:posOffset>
                </wp:positionV>
                <wp:extent cx="2066925" cy="257175"/>
                <wp:effectExtent l="0" t="0" r="0"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6925" cy="257175"/>
                        </a:xfrm>
                        <a:prstGeom prst="rect">
                          <a:avLst/>
                        </a:prstGeom>
                        <a:noFill/>
                        <a:ln w="9525">
                          <a:noFill/>
                          <a:miter lim="800000"/>
                          <a:headEnd/>
                          <a:tailEnd/>
                        </a:ln>
                      </wps:spPr>
                      <wps:txbx>
                        <w:txbxContent>
                          <w:p w14:paraId="0E1FB2EB" w14:textId="77777777" w:rsidR="00E8275F" w:rsidRDefault="00E8275F" w:rsidP="00B845A4">
                            <w:r>
                              <w:t>Current Plane of Consciousness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margin-left:348.75pt;margin-top:5pt;width:162.75pt;height:20.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" filled="f" stroked="f">
                <v:textbox>
                  <w:txbxContent>
                    <w:p w14:paraId="7E3C635D" w14:textId="6E094B71" w:rsidR="00B845A4" w:rsidRDefault="00B845A4" w:rsidP="00B845A4">
                      <w:r>
                        <w:t>Current Plane of Consciousness</w:t>
                      </w:r>
                    </w:p>
                  </w:txbxContent>
                </v:textbox>
              </v:shape>
            </w:pict>
          </mc:Fallback>
        </mc:AlternateContent>
      </w:r>
      <w:r w:rsidR="00B845A4" w:rsidRPr="00B845A4">
        <w:rPr>
          <w:noProof/>
          <w:lang w:eastAsia="en-CA"/>
        </w:rPr>
        <mc:AlternateContent>
          <mc:Choice Requires="wps">
            <w:drawing>
              <wp:anchor distT="0" distB="0" distL="114300" distR="114300" simplePos="0" relativeHeight="251667456" behindDoc="0" locked="0" layoutInCell="1" allowOverlap="1" wp14:editId="2F74CB06">
                <wp:simplePos x="0" y="0"/>
                <wp:positionH relativeFrom="column">
                  <wp:posOffset>4371975</wp:posOffset>
                </wp:positionH>
                <wp:positionV relativeFrom="paragraph">
                  <wp:posOffset>320675</wp:posOffset>
                </wp:positionV>
                <wp:extent cx="0" cy="666750"/>
                <wp:effectExtent l="76200" t="0" r="76200" b="38100"/>
                <wp:wrapNone/>
                <wp:docPr id="14" name="Straight Arrow Connector 14"/>
                <wp:cNvGraphicFramePr/>
                <a:graphic xmlns:a="http://schemas.openxmlformats.org/drawingml/2006/main">
                  <a:graphicData uri="http://schemas.microsoft.com/office/word/2010/wordprocessingShape">
                    <wps:wsp>
                      <wps:cNvCnPr/>
                      <wps:spPr>
                        <a:xfrm>
                          <a:off x="0" y="0"/>
                          <a:ext cx="0" cy="6667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4" o:spid="_x0000_s1026" type="#_x0000_t32" style="position:absolute;margin-left:344.25pt;margin-top:25.25pt;width:0;height:5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" strokecolor="black [3200]">
                <v:stroke endarrow="open"/>
              </v:shape>
            </w:pict>
          </mc:Fallback>
        </mc:AlternateContent>
      </w:r>
      <w:r w:rsidR="00B845A4">
        <w:rPr>
          <w:noProof/>
          <w:lang w:eastAsia="en-CA"/>
        </w:rPr>
        <mc:AlternateContent>
          <mc:Choice Requires="wps">
            <w:drawing>
              <wp:anchor distT="0" distB="0" distL="114300" distR="114300" simplePos="0" relativeHeight="251662336" behindDoc="0" locked="0" layoutInCell="1" allowOverlap="1" wp14:editId="2E9D664B">
                <wp:simplePos x="0" y="0"/>
                <wp:positionH relativeFrom="column">
                  <wp:posOffset>581025</wp:posOffset>
                </wp:positionH>
                <wp:positionV relativeFrom="paragraph">
                  <wp:posOffset>63500</wp:posOffset>
                </wp:positionV>
                <wp:extent cx="1038225" cy="257175"/>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8225" cy="257175"/>
                        </a:xfrm>
                        <a:prstGeom prst="rect">
                          <a:avLst/>
                        </a:prstGeom>
                        <a:noFill/>
                        <a:ln w="9525">
                          <a:noFill/>
                          <a:miter lim="800000"/>
                          <a:headEnd/>
                          <a:tailEnd/>
                        </a:ln>
                      </wps:spPr>
                      <wps:txbx>
                        <w:txbxContent>
                          <w:p w14:paraId="625F08DB" w14:textId="77777777" w:rsidR="00E8275F" w:rsidRDefault="00E8275F">
                            <w:r>
                              <w:t>Your Zen level</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6" o:spid="_x0000_s1027" type="#_x0000_t202" style="position:absolute;margin-left:45.75pt;margin-top:5pt;width:81.75pt;height:20.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" filled="f" stroked="f">
                <v:textbox>
                  <w:txbxContent>
                    <w:p w14:paraId="6FB8EB26" w14:textId="1DAB1599" w:rsidR="00B845A4" w:rsidRDefault="00B845A4">
                      <w:r>
                        <w:t>Your Zen level</w:t>
                      </w:r>
                    </w:p>
                  </w:txbxContent>
                </v:textbox>
              </v:shape>
            </w:pict>
          </mc:Fallback>
        </mc:AlternateContent>
      </w:r>
    </w:p>
    <w:p w14:paraId="65D1EB03" w14:textId="77777777" w:rsidR="006F1060" w:rsidRDefault="00B845A4" w:rsidP="003F6A6F">
      <w:r w:rsidRPr="00B845A4">
        <w:rPr>
          <w:noProof/>
          <w:lang w:eastAsia="en-CA"/>
        </w:rPr>
        <mc:AlternateContent>
          <mc:Choice Requires="wps">
            <w:drawing>
              <wp:anchor distT="0" distB="0" distL="114300" distR="114300" simplePos="0" relativeHeight="251665408" behindDoc="0" locked="0" layoutInCell="1" allowOverlap="1" wp14:editId="676A1F2A">
                <wp:simplePos x="0" y="0"/>
                <wp:positionH relativeFrom="column">
                  <wp:posOffset>4371975</wp:posOffset>
                </wp:positionH>
                <wp:positionV relativeFrom="paragraph">
                  <wp:posOffset>-2540</wp:posOffset>
                </wp:positionV>
                <wp:extent cx="514350" cy="0"/>
                <wp:effectExtent l="0" t="0" r="0" b="19050"/>
                <wp:wrapNone/>
                <wp:docPr id="10" name="Straight Connector 10"/>
                <wp:cNvGraphicFramePr/>
                <a:graphic xmlns:a="http://schemas.openxmlformats.org/drawingml/2006/main">
                  <a:graphicData uri="http://schemas.microsoft.com/office/word/2010/wordprocessingShape">
                    <wps:wsp>
                      <wps:cNvCnPr/>
                      <wps:spPr>
                        <a:xfrm>
                          <a:off x="0" y="0"/>
                          <a:ext cx="514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0"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344.25pt,-.2pt" to="384.7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" strokecolor="black [3200]"/>
            </w:pict>
          </mc:Fallback>
        </mc:AlternateContent>
      </w:r>
      <w:r>
        <w:rPr>
          <w:noProof/>
          <w:lang w:eastAsia="en-CA"/>
        </w:rPr>
        <mc:AlternateContent>
          <mc:Choice Requires="wps">
            <w:drawing>
              <wp:anchor distT="0" distB="0" distL="114300" distR="114300" simplePos="0" relativeHeight="251663360" behindDoc="0" locked="0" layoutInCell="1" allowOverlap="1" wp14:editId="6D3A78E1">
                <wp:simplePos x="0" y="0"/>
                <wp:positionH relativeFrom="column">
                  <wp:posOffset>523875</wp:posOffset>
                </wp:positionH>
                <wp:positionV relativeFrom="paragraph">
                  <wp:posOffset>-2540</wp:posOffset>
                </wp:positionV>
                <wp:extent cx="0" cy="666750"/>
                <wp:effectExtent l="76200" t="0" r="76200" b="38100"/>
                <wp:wrapNone/>
                <wp:docPr id="7" name="Straight Arrow Connector 7"/>
                <wp:cNvGraphicFramePr/>
                <a:graphic xmlns:a="http://schemas.openxmlformats.org/drawingml/2006/main">
                  <a:graphicData uri="http://schemas.microsoft.com/office/word/2010/wordprocessingShape">
                    <wps:wsp>
                      <wps:cNvCnPr/>
                      <wps:spPr>
                        <a:xfrm>
                          <a:off x="0" y="0"/>
                          <a:ext cx="0" cy="6667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 o:spid="_x0000_s1026" type="#_x0000_t32" style="position:absolute;margin-left:41.25pt;margin-top:-.2pt;width:0;height:5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" strokecolor="black [3200]">
                <v:stroke endarrow="open"/>
              </v:shape>
            </w:pict>
          </mc:Fallback>
        </mc:AlternateContent>
      </w:r>
      <w:r>
        <w:rPr>
          <w:noProof/>
          <w:lang w:eastAsia="en-CA"/>
        </w:rPr>
        <mc:AlternateContent>
          <mc:Choice Requires="wps">
            <w:drawing>
              <wp:anchor distT="0" distB="0" distL="114300" distR="114300" simplePos="0" relativeHeight="251660288" behindDoc="0" locked="0" layoutInCell="1" allowOverlap="1" wp14:editId="773C3BC8">
                <wp:simplePos x="0" y="0"/>
                <wp:positionH relativeFrom="column">
                  <wp:posOffset>523875</wp:posOffset>
                </wp:positionH>
                <wp:positionV relativeFrom="paragraph">
                  <wp:posOffset>-2540</wp:posOffset>
                </wp:positionV>
                <wp:extent cx="514350" cy="0"/>
                <wp:effectExtent l="0" t="0" r="0" b="19050"/>
                <wp:wrapNone/>
                <wp:docPr id="5" name="Straight Connector 5"/>
                <wp:cNvGraphicFramePr/>
                <a:graphic xmlns:a="http://schemas.openxmlformats.org/drawingml/2006/main">
                  <a:graphicData uri="http://schemas.microsoft.com/office/word/2010/wordprocessingShape">
                    <wps:wsp>
                      <wps:cNvCnPr/>
                      <wps:spPr>
                        <a:xfrm>
                          <a:off x="0" y="0"/>
                          <a:ext cx="514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41.25pt,-.2pt" to="81.7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" strokecolor="black [3200]"/>
            </w:pict>
          </mc:Fallback>
        </mc:AlternateContent>
      </w:r>
    </w:p>
    <w:p w14:paraId="4131AEA0" w14:textId="77777777" w:rsidR="000A7581" w:rsidRDefault="00F25AFD" w:rsidP="006F1060">
      <w:pPr>
        <w:jc w:val="center"/>
      </w:pPr>
      <w:r w:rsidRPr="00F25AFD">
        <w:rPr>
          <w:noProof/>
          <w:lang w:eastAsia="en-CA"/>
        </w:rPr>
        <mc:AlternateContent>
          <mc:Choice Requires="wps">
            <w:drawing>
              <wp:anchor distT="0" distB="0" distL="114300" distR="114300" simplePos="0" relativeHeight="251678720" behindDoc="0" locked="0" layoutInCell="1" allowOverlap="1" wp14:editId="5CCE6529">
                <wp:simplePos x="0" y="0"/>
                <wp:positionH relativeFrom="column">
                  <wp:posOffset>695326</wp:posOffset>
                </wp:positionH>
                <wp:positionV relativeFrom="paragraph">
                  <wp:posOffset>3617595</wp:posOffset>
                </wp:positionV>
                <wp:extent cx="838200" cy="257175"/>
                <wp:effectExtent l="0" t="0" r="0" b="0"/>
                <wp:wrapNone/>
                <wp:docPr id="4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257175"/>
                        </a:xfrm>
                        <a:prstGeom prst="rect">
                          <a:avLst/>
                        </a:prstGeom>
                        <a:noFill/>
                        <a:ln w="9525">
                          <a:noFill/>
                          <a:miter lim="800000"/>
                          <a:headEnd/>
                          <a:tailEnd/>
                        </a:ln>
                      </wps:spPr>
                      <wps:txbx>
                        <w:txbxContent>
                          <w:p w14:paraId="24DBC534" w14:textId="77777777" w:rsidR="00E8275F" w:rsidRDefault="00E8275F" w:rsidP="00F25AFD">
                            <w:r>
                              <w:t>Obstacles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3" o:spid="_x0000_s1028" type="#_x0000_t202" style="position:absolute;left:0;text-align:left;margin-left:54.75pt;margin-top:284.85pt;width:66pt;height:20.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" filled="f" stroked="f">
                <v:textbox>
                  <w:txbxContent>
                    <w:p w14:paraId="01307591" w14:textId="7AE403EA" w:rsidR="00F25AFD" w:rsidRDefault="00F25AFD" w:rsidP="00F25AFD">
                      <w:r>
                        <w:t>Obstacles</w:t>
                      </w:r>
                    </w:p>
                  </w:txbxContent>
                </v:textbox>
              </v:shape>
            </w:pict>
          </mc:Fallback>
        </mc:AlternateContent>
      </w:r>
      <w:r w:rsidRPr="00F25AFD">
        <w:rPr>
          <w:noProof/>
          <w:lang w:eastAsia="en-CA"/>
        </w:rPr>
        <mc:AlternateContent>
          <mc:Choice Requires="wps">
            <w:drawing>
              <wp:anchor distT="0" distB="0" distL="114300" distR="114300" simplePos="0" relativeHeight="251683840" behindDoc="0" locked="0" layoutInCell="1" allowOverlap="1" wp14:editId="750BB952">
                <wp:simplePos x="0" y="0"/>
                <wp:positionH relativeFrom="column">
                  <wp:posOffset>514350</wp:posOffset>
                </wp:positionH>
                <wp:positionV relativeFrom="paragraph">
                  <wp:posOffset>941070</wp:posOffset>
                </wp:positionV>
                <wp:extent cx="1219200" cy="2895600"/>
                <wp:effectExtent l="0" t="38100" r="38100" b="0"/>
                <wp:wrapNone/>
                <wp:docPr id="54" name="Straight Arrow Connector 54"/>
                <wp:cNvGraphicFramePr/>
                <a:graphic xmlns:a="http://schemas.openxmlformats.org/drawingml/2006/main">
                  <a:graphicData uri="http://schemas.microsoft.com/office/word/2010/wordprocessingShape">
                    <wps:wsp>
                      <wps:cNvCnPr/>
                      <wps:spPr>
                        <a:xfrm flipV="1">
                          <a:off x="0" y="0"/>
                          <a:ext cx="1219200" cy="28956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4" o:spid="_x0000_s1026" type="#_x0000_t32" style="position:absolute;margin-left:40.5pt;margin-top:74.1pt;width:96pt;height:228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" strokecolor="black [3200]">
                <v:stroke endarrow="open"/>
              </v:shape>
            </w:pict>
          </mc:Fallback>
        </mc:AlternateContent>
      </w:r>
      <w:r w:rsidRPr="00F25AFD">
        <w:rPr>
          <w:noProof/>
          <w:lang w:eastAsia="en-CA"/>
        </w:rPr>
        <mc:AlternateContent>
          <mc:Choice Requires="wps">
            <w:drawing>
              <wp:anchor distT="0" distB="0" distL="114300" distR="114300" simplePos="0" relativeHeight="251681792" behindDoc="0" locked="0" layoutInCell="1" allowOverlap="1" wp14:editId="5DD1806A">
                <wp:simplePos x="0" y="0"/>
                <wp:positionH relativeFrom="column">
                  <wp:posOffset>523875</wp:posOffset>
                </wp:positionH>
                <wp:positionV relativeFrom="paragraph">
                  <wp:posOffset>1874520</wp:posOffset>
                </wp:positionV>
                <wp:extent cx="1162050" cy="1962150"/>
                <wp:effectExtent l="0" t="38100" r="38100" b="0"/>
                <wp:wrapNone/>
                <wp:docPr id="51" name="Straight Arrow Connector 51"/>
                <wp:cNvGraphicFramePr/>
                <a:graphic xmlns:a="http://schemas.openxmlformats.org/drawingml/2006/main">
                  <a:graphicData uri="http://schemas.microsoft.com/office/word/2010/wordprocessingShape">
                    <wps:wsp>
                      <wps:cNvCnPr/>
                      <wps:spPr>
                        <a:xfrm flipV="1">
                          <a:off x="0" y="0"/>
                          <a:ext cx="1162050" cy="19621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1" o:spid="_x0000_s1026" type="#_x0000_t32" style="position:absolute;margin-left:41.25pt;margin-top:147.6pt;width:91.5pt;height:154.5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" strokecolor="black [3200]">
                <v:stroke endarrow="open"/>
              </v:shape>
            </w:pict>
          </mc:Fallback>
        </mc:AlternateContent>
      </w:r>
      <w:r w:rsidRPr="00F25AFD">
        <w:rPr>
          <w:noProof/>
          <w:lang w:eastAsia="en-CA"/>
        </w:rPr>
        <mc:AlternateContent>
          <mc:Choice Requires="wps">
            <w:drawing>
              <wp:anchor distT="0" distB="0" distL="114300" distR="114300" simplePos="0" relativeHeight="251679744" behindDoc="0" locked="0" layoutInCell="1" allowOverlap="1" wp14:editId="493845A3">
                <wp:simplePos x="0" y="0"/>
                <wp:positionH relativeFrom="column">
                  <wp:posOffset>514350</wp:posOffset>
                </wp:positionH>
                <wp:positionV relativeFrom="paragraph">
                  <wp:posOffset>1722120</wp:posOffset>
                </wp:positionV>
                <wp:extent cx="38100" cy="2114552"/>
                <wp:effectExtent l="57150" t="38100" r="38100" b="0"/>
                <wp:wrapNone/>
                <wp:docPr id="45" name="Straight Arrow Connector 45"/>
                <wp:cNvGraphicFramePr/>
                <a:graphic xmlns:a="http://schemas.openxmlformats.org/drawingml/2006/main">
                  <a:graphicData uri="http://schemas.microsoft.com/office/word/2010/wordprocessingShape">
                    <wps:wsp>
                      <wps:cNvCnPr/>
                      <wps:spPr>
                        <a:xfrm flipV="1">
                          <a:off x="0" y="0"/>
                          <a:ext cx="38100" cy="211455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5" o:spid="_x0000_s1026" type="#_x0000_t32" style="position:absolute;margin-left:40.5pt;margin-top:135.6pt;width:3pt;height:166.5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" strokecolor="black [3200]">
                <v:stroke endarrow="open"/>
              </v:shape>
            </w:pict>
          </mc:Fallback>
        </mc:AlternateContent>
      </w:r>
      <w:r w:rsidR="00B845A4" w:rsidRPr="00B845A4">
        <w:rPr>
          <w:noProof/>
          <w:lang w:eastAsia="en-CA"/>
        </w:rPr>
        <mc:AlternateContent>
          <mc:Choice Requires="wps">
            <w:drawing>
              <wp:anchor distT="0" distB="0" distL="114300" distR="114300" simplePos="0" relativeHeight="251675648" behindDoc="0" locked="0" layoutInCell="1" allowOverlap="1" wp14:editId="0ED463F9">
                <wp:simplePos x="0" y="0"/>
                <wp:positionH relativeFrom="column">
                  <wp:posOffset>4162425</wp:posOffset>
                </wp:positionH>
                <wp:positionV relativeFrom="paragraph">
                  <wp:posOffset>1788796</wp:posOffset>
                </wp:positionV>
                <wp:extent cx="0" cy="2324099"/>
                <wp:effectExtent l="95250" t="38100" r="38100" b="1"/>
                <wp:wrapNone/>
                <wp:docPr id="34" name="Straight Arrow Connector 34"/>
                <wp:cNvGraphicFramePr/>
                <a:graphic xmlns:a="http://schemas.openxmlformats.org/drawingml/2006/main">
                  <a:graphicData uri="http://schemas.microsoft.com/office/word/2010/wordprocessingShape">
                    <wps:wsp>
                      <wps:cNvCnPr/>
                      <wps:spPr>
                        <a:xfrm flipV="1">
                          <a:off x="0" y="0"/>
                          <a:ext cx="0" cy="232409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4" o:spid="_x0000_s1026" type="#_x0000_t32" style="position:absolute;margin-left:327.75pt;margin-top:140.85pt;width:0;height:183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" strokecolor="black [3200]">
                <v:stroke endarrow="open"/>
              </v:shape>
            </w:pict>
          </mc:Fallback>
        </mc:AlternateContent>
      </w:r>
      <w:r w:rsidR="00B845A4" w:rsidRPr="00B845A4">
        <w:rPr>
          <w:noProof/>
          <w:lang w:eastAsia="en-CA"/>
        </w:rPr>
        <mc:AlternateContent>
          <mc:Choice Requires="wps">
            <w:drawing>
              <wp:anchor distT="0" distB="0" distL="114300" distR="114300" simplePos="0" relativeHeight="251671552" behindDoc="0" locked="0" layoutInCell="1" allowOverlap="1" wp14:editId="050BEE33">
                <wp:simplePos x="0" y="0"/>
                <wp:positionH relativeFrom="column">
                  <wp:posOffset>2847975</wp:posOffset>
                </wp:positionH>
                <wp:positionV relativeFrom="paragraph">
                  <wp:posOffset>2045971</wp:posOffset>
                </wp:positionV>
                <wp:extent cx="0" cy="1914524"/>
                <wp:effectExtent l="95250" t="38100" r="38100" b="0"/>
                <wp:wrapNone/>
                <wp:docPr id="23" name="Straight Arrow Connector 23"/>
                <wp:cNvGraphicFramePr/>
                <a:graphic xmlns:a="http://schemas.openxmlformats.org/drawingml/2006/main">
                  <a:graphicData uri="http://schemas.microsoft.com/office/word/2010/wordprocessingShape">
                    <wps:wsp>
                      <wps:cNvCnPr/>
                      <wps:spPr>
                        <a:xfrm flipV="1">
                          <a:off x="0" y="0"/>
                          <a:ext cx="0" cy="191452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3" o:spid="_x0000_s1026" type="#_x0000_t32" style="position:absolute;margin-left:224.25pt;margin-top:161.1pt;width:0;height:150.75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" strokecolor="black [3200]">
                <v:stroke endarrow="open"/>
              </v:shape>
            </w:pict>
          </mc:Fallback>
        </mc:AlternateContent>
      </w:r>
      <w:r w:rsidR="006F1060">
        <w:rPr>
          <w:noProof/>
          <w:lang w:eastAsia="en-CA"/>
        </w:rPr>
        <w:drawing>
          <wp:inline distT="0" distB="0" distL="0" distR="0" wp14:editId="35BDCA7B">
            <wp:extent cx="5943600" cy="36061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JPG"/>
                    <pic:cNvPicPr/>
                  </pic:nvPicPr>
                  <pic:blipFill>
                    <a:blip r:embed="rId6">
                      <a:extLst>
                        <a:ext uri="{28A0092B-C50C-407E-A947-70E740481C1C}">
                          <a14:useLocalDpi xmlns:a14="http://schemas.microsoft.com/office/drawing/2010/main" val="0"/>
                        </a:ext>
                      </a:extLst>
                    </a:blip>
                    <a:stretch>
                      <a:fillRect/>
                    </a:stretch>
                  </pic:blipFill>
                  <pic:spPr>
                    <a:xfrm>
                      <a:off x="0" y="0"/>
                      <a:ext cx="5943600" cy="3606165"/>
                    </a:xfrm>
                    <a:prstGeom prst="rect">
                      <a:avLst/>
                    </a:prstGeom>
                  </pic:spPr>
                </pic:pic>
              </a:graphicData>
            </a:graphic>
          </wp:inline>
        </w:drawing>
      </w:r>
    </w:p>
    <w:p w14:paraId="2A05167B" w14:textId="77777777" w:rsidR="00B845A4" w:rsidRDefault="00F25AFD" w:rsidP="006F1060">
      <w:pPr>
        <w:jc w:val="center"/>
      </w:pPr>
      <w:r w:rsidRPr="00F25AFD">
        <w:rPr>
          <w:noProof/>
          <w:lang w:eastAsia="en-CA"/>
        </w:rPr>
        <mc:AlternateContent>
          <mc:Choice Requires="wps">
            <w:drawing>
              <wp:anchor distT="0" distB="0" distL="114300" distR="114300" simplePos="0" relativeHeight="251677696" behindDoc="0" locked="0" layoutInCell="1" allowOverlap="1" wp14:editId="4D0DB41D">
                <wp:simplePos x="0" y="0"/>
                <wp:positionH relativeFrom="column">
                  <wp:posOffset>514350</wp:posOffset>
                </wp:positionH>
                <wp:positionV relativeFrom="paragraph">
                  <wp:posOffset>78105</wp:posOffset>
                </wp:positionV>
                <wp:extent cx="666750" cy="0"/>
                <wp:effectExtent l="0" t="0" r="0" b="19050"/>
                <wp:wrapNone/>
                <wp:docPr id="41" name="Straight Connector 41"/>
                <wp:cNvGraphicFramePr/>
                <a:graphic xmlns:a="http://schemas.openxmlformats.org/drawingml/2006/main">
                  <a:graphicData uri="http://schemas.microsoft.com/office/word/2010/wordprocessingShape">
                    <wps:wsp>
                      <wps:cNvCnPr/>
                      <wps:spPr>
                        <a:xfrm>
                          <a:off x="0" y="0"/>
                          <a:ext cx="6667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41"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0.5pt,6.15pt" to="93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" strokecolor="black [3200]"/>
            </w:pict>
          </mc:Fallback>
        </mc:AlternateContent>
      </w:r>
      <w:r w:rsidR="00B845A4" w:rsidRPr="00B845A4">
        <w:rPr>
          <w:noProof/>
          <w:lang w:eastAsia="en-CA"/>
        </w:rPr>
        <mc:AlternateContent>
          <mc:Choice Requires="wps">
            <w:drawing>
              <wp:anchor distT="0" distB="0" distL="114300" distR="114300" simplePos="0" relativeHeight="251674624" behindDoc="0" locked="0" layoutInCell="1" allowOverlap="1" wp14:editId="21C397CD">
                <wp:simplePos x="0" y="0"/>
                <wp:positionH relativeFrom="column">
                  <wp:posOffset>4171950</wp:posOffset>
                </wp:positionH>
                <wp:positionV relativeFrom="paragraph">
                  <wp:posOffset>78105</wp:posOffset>
                </wp:positionV>
                <wp:extent cx="1038225" cy="257175"/>
                <wp:effectExtent l="0" t="0" r="0" b="0"/>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8225" cy="257175"/>
                        </a:xfrm>
                        <a:prstGeom prst="rect">
                          <a:avLst/>
                        </a:prstGeom>
                        <a:noFill/>
                        <a:ln w="9525">
                          <a:noFill/>
                          <a:miter lim="800000"/>
                          <a:headEnd/>
                          <a:tailEnd/>
                        </a:ln>
                      </wps:spPr>
                      <wps:txbx>
                        <w:txbxContent>
                          <w:p w14:paraId="2C612B3B" w14:textId="77777777" w:rsidR="00E8275F" w:rsidRDefault="00E8275F" w:rsidP="00B845A4">
                            <w:r>
                              <w:t>Wise man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2" o:spid="_x0000_s1029" type="#_x0000_t202" style="position:absolute;left:0;text-align:left;margin-left:328.5pt;margin-top:6.15pt;width:81.75pt;height:20.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" filled="f" stroked="f">
                <v:textbox>
                  <w:txbxContent>
                    <w:p w14:paraId="4CFAA2F1" w14:textId="45437398" w:rsidR="00B845A4" w:rsidRDefault="00F25AFD" w:rsidP="00B845A4">
                      <w:r>
                        <w:t>Wise man</w:t>
                      </w:r>
                    </w:p>
                  </w:txbxContent>
                </v:textbox>
              </v:shape>
            </w:pict>
          </mc:Fallback>
        </mc:AlternateContent>
      </w:r>
      <w:r w:rsidR="00B845A4" w:rsidRPr="00B845A4">
        <w:rPr>
          <w:noProof/>
          <w:lang w:eastAsia="en-CA"/>
        </w:rPr>
        <mc:AlternateContent>
          <mc:Choice Requires="wps">
            <w:drawing>
              <wp:anchor distT="0" distB="0" distL="114300" distR="114300" simplePos="0" relativeHeight="251670528" behindDoc="0" locked="0" layoutInCell="1" allowOverlap="1" wp14:editId="67A35016">
                <wp:simplePos x="0" y="0"/>
                <wp:positionH relativeFrom="column">
                  <wp:posOffset>2914650</wp:posOffset>
                </wp:positionH>
                <wp:positionV relativeFrom="paragraph">
                  <wp:posOffset>-55880</wp:posOffset>
                </wp:positionV>
                <wp:extent cx="1038225" cy="257175"/>
                <wp:effectExtent l="0" t="0" r="0" b="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8225" cy="257175"/>
                        </a:xfrm>
                        <a:prstGeom prst="rect">
                          <a:avLst/>
                        </a:prstGeom>
                        <a:noFill/>
                        <a:ln w="9525">
                          <a:noFill/>
                          <a:miter lim="800000"/>
                          <a:headEnd/>
                          <a:tailEnd/>
                        </a:ln>
                      </wps:spPr>
                      <wps:txbx>
                        <w:txbxContent>
                          <w:p w14:paraId="5129430E" w14:textId="77777777" w:rsidR="00E8275F" w:rsidRDefault="00E8275F" w:rsidP="00B845A4">
                            <w:r>
                              <w:t>Sphere (you!)</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1" o:spid="_x0000_s1030" type="#_x0000_t202" style="position:absolute;left:0;text-align:left;margin-left:229.5pt;margin-top:-4.4pt;width:81.75pt;height:20.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" filled="f" stroked="f">
                <v:textbox>
                  <w:txbxContent>
                    <w:p w14:paraId="2E8062D5" w14:textId="2AFD0784" w:rsidR="00B845A4" w:rsidRDefault="00B845A4" w:rsidP="00B845A4">
                      <w:r>
                        <w:t>Sphere (you!)</w:t>
                      </w:r>
                    </w:p>
                  </w:txbxContent>
                </v:textbox>
              </v:shape>
            </w:pict>
          </mc:Fallback>
        </mc:AlternateContent>
      </w:r>
    </w:p>
    <w:p w14:paraId="203C24CF" w14:textId="77777777" w:rsidR="00F25AFD" w:rsidRDefault="00F25AFD" w:rsidP="00B845A4">
      <w:r w:rsidRPr="00B845A4">
        <w:rPr>
          <w:noProof/>
          <w:lang w:eastAsia="en-CA"/>
        </w:rPr>
        <mc:AlternateContent>
          <mc:Choice Requires="wps">
            <w:drawing>
              <wp:anchor distT="0" distB="0" distL="114300" distR="114300" simplePos="0" relativeHeight="251673600" behindDoc="0" locked="0" layoutInCell="1" allowOverlap="1" wp14:editId="7F445A2B">
                <wp:simplePos x="0" y="0"/>
                <wp:positionH relativeFrom="column">
                  <wp:posOffset>4162425</wp:posOffset>
                </wp:positionH>
                <wp:positionV relativeFrom="paragraph">
                  <wp:posOffset>30480</wp:posOffset>
                </wp:positionV>
                <wp:extent cx="514350" cy="0"/>
                <wp:effectExtent l="0" t="0" r="0" b="19050"/>
                <wp:wrapNone/>
                <wp:docPr id="30" name="Straight Connector 30"/>
                <wp:cNvGraphicFramePr/>
                <a:graphic xmlns:a="http://schemas.openxmlformats.org/drawingml/2006/main">
                  <a:graphicData uri="http://schemas.microsoft.com/office/word/2010/wordprocessingShape">
                    <wps:wsp>
                      <wps:cNvCnPr/>
                      <wps:spPr>
                        <a:xfrm>
                          <a:off x="0" y="0"/>
                          <a:ext cx="514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0"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327.75pt,2.4pt" to="368.2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" strokecolor="black [3200]"/>
            </w:pict>
          </mc:Fallback>
        </mc:AlternateContent>
      </w:r>
      <w:r w:rsidRPr="00B845A4">
        <w:rPr>
          <w:noProof/>
          <w:lang w:eastAsia="en-CA"/>
        </w:rPr>
        <mc:AlternateContent>
          <mc:Choice Requires="wps">
            <w:drawing>
              <wp:anchor distT="0" distB="0" distL="114300" distR="114300" simplePos="0" relativeHeight="251669504" behindDoc="0" locked="0" layoutInCell="1" allowOverlap="1" wp14:editId="7C441F53">
                <wp:simplePos x="0" y="0"/>
                <wp:positionH relativeFrom="column">
                  <wp:posOffset>2847975</wp:posOffset>
                </wp:positionH>
                <wp:positionV relativeFrom="paragraph">
                  <wp:posOffset>-121285</wp:posOffset>
                </wp:positionV>
                <wp:extent cx="514350" cy="0"/>
                <wp:effectExtent l="0" t="0" r="0" b="19050"/>
                <wp:wrapNone/>
                <wp:docPr id="19" name="Straight Connector 19"/>
                <wp:cNvGraphicFramePr/>
                <a:graphic xmlns:a="http://schemas.openxmlformats.org/drawingml/2006/main">
                  <a:graphicData uri="http://schemas.microsoft.com/office/word/2010/wordprocessingShape">
                    <wps:wsp>
                      <wps:cNvCnPr/>
                      <wps:spPr>
                        <a:xfrm>
                          <a:off x="0" y="0"/>
                          <a:ext cx="514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9"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224.25pt,-9.55pt" to="264.75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" strokecolor="black [3200]"/>
            </w:pict>
          </mc:Fallback>
        </mc:AlternateContent>
      </w:r>
    </w:p>
    <w:p w14:paraId="3E5CCE8C" w14:textId="77777777" w:rsidR="00F25AFD" w:rsidRDefault="00F25AFD" w:rsidP="00B845A4"/>
    <w:p w14:paraId="096CB74A" w14:textId="77777777" w:rsidR="00F25AFD" w:rsidRDefault="00F25AFD" w:rsidP="00646F3B">
      <w:pPr>
        <w:pStyle w:val="Heading2"/>
      </w:pPr>
      <w:r>
        <w:t>Objective</w:t>
      </w:r>
      <w:r>
        <w:tab/>
      </w:r>
    </w:p>
    <w:p w14:paraId="2AC050F9" w14:textId="77777777" w:rsidR="005B5DD9" w:rsidRDefault="00F25AFD" w:rsidP="00F25AFD">
      <w:r>
        <w:tab/>
      </w:r>
      <w:r w:rsidR="00153D95">
        <w:t xml:space="preserve">The objective of </w:t>
      </w:r>
      <w:proofErr w:type="spellStart"/>
      <w:r w:rsidR="00153D95">
        <w:t>SphereQuest</w:t>
      </w:r>
      <w:proofErr w:type="spellEnd"/>
      <w:r w:rsidR="00153D95">
        <w:t xml:space="preserve"> is to reach the sixth Plane of Consciousness, where your spiritual journey </w:t>
      </w:r>
      <w:r w:rsidR="00D356D1">
        <w:t>of</w:t>
      </w:r>
      <w:r w:rsidR="00153D95">
        <w:t xml:space="preserve"> self-realization will come to an end.  Before you can ascend to the next Plane, you must locate the wise m</w:t>
      </w:r>
      <w:r w:rsidR="005B5DD9">
        <w:t>an and successfully answer his riddle.</w:t>
      </w:r>
    </w:p>
    <w:p w14:paraId="2EEF380D" w14:textId="77777777" w:rsidR="00D356D1" w:rsidRDefault="00D356D1" w:rsidP="00646F3B">
      <w:pPr>
        <w:pStyle w:val="Heading2"/>
      </w:pPr>
      <w:r>
        <w:lastRenderedPageBreak/>
        <w:t>Installation</w:t>
      </w:r>
    </w:p>
    <w:p w14:paraId="2A460B2A" w14:textId="77777777" w:rsidR="00D356D1" w:rsidRDefault="00D356D1" w:rsidP="00D356D1">
      <w:r>
        <w:tab/>
        <w:t xml:space="preserve">To install </w:t>
      </w:r>
      <w:proofErr w:type="spellStart"/>
      <w:r>
        <w:t>SphereQuest</w:t>
      </w:r>
      <w:proofErr w:type="spellEnd"/>
      <w:r>
        <w:t>, simply unzip the provided archive into</w:t>
      </w:r>
      <w:r w:rsidR="00580FF6">
        <w:t xml:space="preserve"> your preferred directory.  Run the executable file to play the game.</w:t>
      </w:r>
    </w:p>
    <w:p w14:paraId="5C2705D3" w14:textId="77777777" w:rsidR="00580FF6" w:rsidRPr="00D356D1" w:rsidRDefault="00580FF6" w:rsidP="00D356D1">
      <w:r>
        <w:tab/>
        <w:t xml:space="preserve">To uninstall, delete the </w:t>
      </w:r>
      <w:proofErr w:type="spellStart"/>
      <w:r>
        <w:t>SphereQuest</w:t>
      </w:r>
      <w:proofErr w:type="spellEnd"/>
      <w:r>
        <w:t xml:space="preserve"> folder where the unzipped files were placed.</w:t>
      </w:r>
    </w:p>
    <w:p w14:paraId="60175900" w14:textId="77777777" w:rsidR="00A070A1" w:rsidRDefault="00A070A1" w:rsidP="00646F3B">
      <w:pPr>
        <w:pStyle w:val="Heading2"/>
      </w:pPr>
      <w:r>
        <w:t>Choosing Difficulty</w:t>
      </w:r>
    </w:p>
    <w:p w14:paraId="7ABE3DAC" w14:textId="77777777" w:rsidR="00A070A1" w:rsidRPr="00A070A1" w:rsidRDefault="00A070A1" w:rsidP="00A070A1">
      <w:r>
        <w:tab/>
        <w:t xml:space="preserve">When </w:t>
      </w:r>
      <w:proofErr w:type="spellStart"/>
      <w:r>
        <w:t>SphereQuest</w:t>
      </w:r>
      <w:proofErr w:type="spellEnd"/>
      <w:r>
        <w:t xml:space="preserve"> is started, you will be presented with a splash screen and three difficulty levels to choose from.  A harder difficulty level causes you to lose a higher amount of </w:t>
      </w:r>
      <w:proofErr w:type="spellStart"/>
      <w:proofErr w:type="gramStart"/>
      <w:r>
        <w:t>zen</w:t>
      </w:r>
      <w:proofErr w:type="spellEnd"/>
      <w:proofErr w:type="gramEnd"/>
      <w:r>
        <w:t xml:space="preserve"> when a riddle is answered incorrectly.  Choose a difficulty level using the number keys on your keyboard.</w:t>
      </w:r>
    </w:p>
    <w:p w14:paraId="6F50E62B" w14:textId="77777777" w:rsidR="005B5DD9" w:rsidRDefault="005B5DD9" w:rsidP="00646F3B">
      <w:pPr>
        <w:pStyle w:val="Heading2"/>
      </w:pPr>
      <w:r>
        <w:t>Movement</w:t>
      </w:r>
    </w:p>
    <w:p w14:paraId="0D9AF50A" w14:textId="77777777" w:rsidR="005B5DD9" w:rsidRDefault="005B5DD9" w:rsidP="005B5DD9">
      <w:r>
        <w:tab/>
        <w:t>To navigate the sphere through each Plane, simply press the arrow keys on your keyboard.  The sphere will glide in the direction of the arrow key currently pressed.</w:t>
      </w:r>
    </w:p>
    <w:p w14:paraId="0CB72607" w14:textId="77777777" w:rsidR="005B5DD9" w:rsidRDefault="005B5DD9" w:rsidP="005B5DD9">
      <w:r>
        <w:tab/>
        <w:t>The sphere is not allowed to simply move where it pleases.  Throughout the maze, you will</w:t>
      </w:r>
      <w:r w:rsidR="00646F3B">
        <w:t xml:space="preserve"> find obstacle</w:t>
      </w:r>
      <w:r w:rsidR="00D356D1">
        <w:t>s</w:t>
      </w:r>
      <w:r w:rsidR="00646F3B">
        <w:t xml:space="preserve"> which you cannot pass though – walls, trees, and temples.  You may </w:t>
      </w:r>
      <w:r w:rsidR="00D356D1">
        <w:t>not move travel through the wise men</w:t>
      </w:r>
      <w:r w:rsidR="00646F3B">
        <w:t>, but it is easy enough to move around them.</w:t>
      </w:r>
    </w:p>
    <w:p w14:paraId="693A8028" w14:textId="77777777" w:rsidR="00646F3B" w:rsidRDefault="00646F3B" w:rsidP="00646F3B">
      <w:pPr>
        <w:pStyle w:val="Heading2"/>
      </w:pPr>
      <w:r>
        <w:t>Riddles</w:t>
      </w:r>
    </w:p>
    <w:p w14:paraId="04535F6B" w14:textId="77777777" w:rsidR="00646F3B" w:rsidRDefault="00646F3B" w:rsidP="00646F3B">
      <w:r>
        <w:tab/>
        <w:t>Once you have successfully located a wise man, approach him to be asked a riddle, along with a choice of three answers.  Search your soul and think carefully about the answer.  Once you have</w:t>
      </w:r>
      <w:r w:rsidR="00471071">
        <w:t xml:space="preserve"> made your decision, press the f</w:t>
      </w:r>
      <w:r>
        <w:t>unction key that corresponds to your chosen answer – each answer is labelled with the key to press.</w:t>
      </w:r>
    </w:p>
    <w:p w14:paraId="0D803A08" w14:textId="77777777" w:rsidR="00646F3B" w:rsidRDefault="00646F3B" w:rsidP="00646F3B">
      <w:r>
        <w:tab/>
        <w:t xml:space="preserve">If you have chosen the correct answer, the sphere will move to the next Plane of Consciousness.  </w:t>
      </w:r>
      <w:r w:rsidR="00E24B83">
        <w:t xml:space="preserve">This can be confirmed by reading the Plane of Consciousness indicator in the top-right </w:t>
      </w:r>
      <w:r w:rsidR="0070718C">
        <w:t>corner of the HUD (heads up display).</w:t>
      </w:r>
    </w:p>
    <w:p w14:paraId="0B3EF431" w14:textId="77777777" w:rsidR="00471071" w:rsidRDefault="00471071" w:rsidP="00646F3B">
      <w:r>
        <w:tab/>
        <w:t>If you have chosen an incorrect answer, you will lose a portion of your Zen.</w:t>
      </w:r>
      <w:r w:rsidR="000C06BA">
        <w:t xml:space="preserve">  </w:t>
      </w:r>
      <w:r w:rsidR="00BB7FB3">
        <w:t xml:space="preserve">You may monitor your Zen level by reading the Zen meter in the top-left corner of the HUD.  </w:t>
      </w:r>
      <w:r w:rsidR="000C06BA">
        <w:t>Approach the wise man again for another opportunity to answer his riddle.</w:t>
      </w:r>
    </w:p>
    <w:p w14:paraId="092AA085" w14:textId="77777777" w:rsidR="00471071" w:rsidRDefault="00471071" w:rsidP="00471071">
      <w:pPr>
        <w:pStyle w:val="Heading2"/>
      </w:pPr>
      <w:r>
        <w:t>Winning and Losing</w:t>
      </w:r>
    </w:p>
    <w:p w14:paraId="435CC1F1" w14:textId="77777777" w:rsidR="00471071" w:rsidRDefault="00471071" w:rsidP="00471071">
      <w:r>
        <w:tab/>
      </w:r>
      <w:r w:rsidR="000C06BA">
        <w:t xml:space="preserve">Winning </w:t>
      </w:r>
      <w:proofErr w:type="spellStart"/>
      <w:r w:rsidR="000C06BA">
        <w:t>SphereQuest</w:t>
      </w:r>
      <w:proofErr w:type="spellEnd"/>
      <w:r w:rsidR="000C06BA">
        <w:t xml:space="preserve"> occurs when you have successfully reached the sixth Plane of Consciousness before your Zen reaches zero.</w:t>
      </w:r>
    </w:p>
    <w:p w14:paraId="58891A28" w14:textId="77777777" w:rsidR="00BB7FB3" w:rsidRDefault="000C06BA" w:rsidP="00BB7FB3">
      <w:r>
        <w:tab/>
        <w:t xml:space="preserve">Losing </w:t>
      </w:r>
      <w:proofErr w:type="spellStart"/>
      <w:r>
        <w:t>SphereQuest</w:t>
      </w:r>
      <w:proofErr w:type="spellEnd"/>
      <w:r>
        <w:t xml:space="preserve"> occurs when you have answered too many riddles incorrec</w:t>
      </w:r>
      <w:r w:rsidR="00BB7FB3">
        <w:t>tly, causing your Zen to reach zero.  If this happens, you will be presented with the option to try again.  If you decide to try again, you will appear back on the first Plane of Consciousness, ready to retry your spiritual journey.</w:t>
      </w:r>
    </w:p>
    <w:p w14:paraId="1EBD680B" w14:textId="77777777" w:rsidR="00BB7FB3" w:rsidRDefault="00BB7FB3" w:rsidP="00BB7FB3">
      <w:pPr>
        <w:pStyle w:val="Heading2"/>
      </w:pPr>
      <w:r>
        <w:t>Saving and Loading</w:t>
      </w:r>
    </w:p>
    <w:p w14:paraId="634D3CF8" w14:textId="77777777" w:rsidR="00BB7FB3" w:rsidRDefault="00BB7FB3" w:rsidP="00BB7FB3">
      <w:r>
        <w:tab/>
        <w:t xml:space="preserve">If you need to take a break from your journey, you may save your current progress.  </w:t>
      </w:r>
      <w:proofErr w:type="gramStart"/>
      <w:r>
        <w:t>Right-click anywhere within the game window to be presented with the Save/Load Menu.</w:t>
      </w:r>
      <w:proofErr w:type="gramEnd"/>
      <w:r>
        <w:t xml:space="preserve">  Choose a slot to save in </w:t>
      </w:r>
      <w:r>
        <w:lastRenderedPageBreak/>
        <w:t>and a save file will be created for you.  To load a game you’ve saved, right-click again and choose the slot to load in which you saved your game.  When saving a game, take care to not save over another journey, as it is not possible to recover a saved-over file.</w:t>
      </w:r>
    </w:p>
    <w:p w14:paraId="2528E12B" w14:textId="77777777" w:rsidR="00BB7FB3" w:rsidRDefault="00BB7FB3" w:rsidP="00BB7FB3">
      <w:pPr>
        <w:pStyle w:val="Heading2"/>
      </w:pPr>
      <w:r>
        <w:t>Cheats and Developers’ Shortcuts</w:t>
      </w:r>
    </w:p>
    <w:p w14:paraId="2C52F7C1" w14:textId="77777777" w:rsidR="00BB7FB3" w:rsidRDefault="00BB7FB3" w:rsidP="00BB7FB3">
      <w:r>
        <w:tab/>
        <w:t xml:space="preserve">Several shortcuts were implemented to aid in the development of </w:t>
      </w:r>
      <w:proofErr w:type="spellStart"/>
      <w:r>
        <w:t>SphereQuest</w:t>
      </w:r>
      <w:proofErr w:type="spellEnd"/>
      <w:r>
        <w:t>, and can be used as cheats if desired.</w:t>
      </w:r>
    </w:p>
    <w:p w14:paraId="05F76562" w14:textId="77777777" w:rsidR="00BB7FB3" w:rsidRDefault="00BB7FB3" w:rsidP="00BB7FB3">
      <w:r>
        <w:tab/>
      </w:r>
      <w:r w:rsidR="00707512">
        <w:t>To display grid lines, press the J key.  Press it again to remove the grid lines.</w:t>
      </w:r>
    </w:p>
    <w:p w14:paraId="7EF911E7" w14:textId="77777777" w:rsidR="00707512" w:rsidRDefault="00707512" w:rsidP="00BB7FB3">
      <w:r>
        <w:tab/>
        <w:t>To skip the current Plane of Consciousness, press F4.  To automatically win, press F5.  Pressing F6 will cause you to automatically lose.</w:t>
      </w:r>
    </w:p>
    <w:p w14:paraId="3430B8B0" w14:textId="77777777" w:rsidR="00707512" w:rsidRDefault="00707512" w:rsidP="00707512">
      <w:pPr>
        <w:pStyle w:val="Heading1"/>
      </w:pPr>
      <w:r>
        <w:t>Code Documentation</w:t>
      </w:r>
    </w:p>
    <w:p w14:paraId="4C2A15D2" w14:textId="77777777" w:rsidR="00707512" w:rsidRDefault="00707512" w:rsidP="00707512"/>
    <w:p w14:paraId="059409FC" w14:textId="77777777" w:rsidR="00707512" w:rsidRDefault="00C73B07" w:rsidP="00707512">
      <w:r>
        <w:tab/>
        <w:t>Please make sure to browse through the code as there are many comments documenting the purpose of individual code chunks.</w:t>
      </w:r>
    </w:p>
    <w:p w14:paraId="1B4FC338" w14:textId="77777777" w:rsidR="00C73B07" w:rsidRDefault="00E074A0" w:rsidP="00E074A0">
      <w:pPr>
        <w:pStyle w:val="Heading2"/>
      </w:pPr>
      <w:r>
        <w:t>Class Breakdown</w:t>
      </w:r>
    </w:p>
    <w:p w14:paraId="5E00F76F" w14:textId="77777777" w:rsidR="00E074A0" w:rsidRDefault="00E074A0" w:rsidP="00E074A0">
      <w:r>
        <w:tab/>
        <w:t xml:space="preserve">A quick breakdown of the classes in the </w:t>
      </w:r>
      <w:proofErr w:type="spellStart"/>
      <w:r>
        <w:t>SphereQuest</w:t>
      </w:r>
      <w:proofErr w:type="spellEnd"/>
      <w:r>
        <w:t xml:space="preserve"> project is given in the </w:t>
      </w:r>
      <w:r w:rsidR="00DC01E6">
        <w:t>class diagram</w:t>
      </w:r>
      <w:r>
        <w:t xml:space="preserve"> below.</w:t>
      </w:r>
    </w:p>
    <w:p w14:paraId="66215116" w14:textId="77777777" w:rsidR="00E074A0" w:rsidRDefault="00E074A0" w:rsidP="00E074A0">
      <w:r>
        <w:rPr>
          <w:noProof/>
          <w:lang w:eastAsia="en-CA"/>
        </w:rPr>
        <w:lastRenderedPageBreak/>
        <w:drawing>
          <wp:inline distT="0" distB="0" distL="0" distR="0" wp14:editId="5C72AF28">
            <wp:extent cx="5943600" cy="57404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5740400"/>
                    </a:xfrm>
                    <a:prstGeom prst="rect">
                      <a:avLst/>
                    </a:prstGeom>
                  </pic:spPr>
                </pic:pic>
              </a:graphicData>
            </a:graphic>
          </wp:inline>
        </w:drawing>
      </w:r>
    </w:p>
    <w:p w14:paraId="2730AB2F" w14:textId="77777777" w:rsidR="00E074A0" w:rsidRDefault="00E074A0" w:rsidP="00E074A0">
      <w:r>
        <w:tab/>
        <w:t xml:space="preserve">The </w:t>
      </w:r>
      <w:proofErr w:type="spellStart"/>
      <w:r>
        <w:t>SphereQuest</w:t>
      </w:r>
      <w:proofErr w:type="spellEnd"/>
      <w:r>
        <w:t xml:space="preserve"> project does not use class inheritance</w:t>
      </w:r>
      <w:r w:rsidR="00DC01E6">
        <w:t xml:space="preserve"> (each class is independent)</w:t>
      </w:r>
      <w:r>
        <w:t>, so no connections are drawn between the classes.  Public methods are represented by a purple brick, which private methods are represented by a small</w:t>
      </w:r>
      <w:r w:rsidR="00DC01E6">
        <w:t xml:space="preserve"> lock beside the purple brick.</w:t>
      </w:r>
      <w:r w:rsidR="00D71BF4">
        <w:t xml:space="preserve">  Every class contains a constructor and destructor method.</w:t>
      </w:r>
    </w:p>
    <w:p w14:paraId="1123FD06" w14:textId="77777777" w:rsidR="00DC01E6" w:rsidRDefault="00DC01E6" w:rsidP="00DC01E6">
      <w:pPr>
        <w:pStyle w:val="Heading2"/>
      </w:pPr>
      <w:r>
        <w:t>The maze Class</w:t>
      </w:r>
    </w:p>
    <w:p w14:paraId="2CAE8594" w14:textId="77777777" w:rsidR="00DC01E6" w:rsidRDefault="00DC01E6" w:rsidP="00DC01E6">
      <w:r>
        <w:tab/>
        <w:t xml:space="preserve">The maze class contains all code for </w:t>
      </w:r>
      <w:r w:rsidR="00D71BF4">
        <w:t>creating the maze in which the user navigates through.</w:t>
      </w:r>
    </w:p>
    <w:p w14:paraId="3E4753A9" w14:textId="77777777" w:rsidR="00D71BF4" w:rsidRDefault="00D71BF4" w:rsidP="00D71BF4">
      <w:pPr>
        <w:pStyle w:val="Heading3"/>
      </w:pPr>
      <w:r>
        <w:t xml:space="preserve">The </w:t>
      </w:r>
      <w:proofErr w:type="spellStart"/>
      <w:r>
        <w:t>checkMaze</w:t>
      </w:r>
      <w:proofErr w:type="spellEnd"/>
      <w:r>
        <w:t xml:space="preserve"> Method</w:t>
      </w:r>
    </w:p>
    <w:p w14:paraId="51614C84" w14:textId="77777777" w:rsidR="00D71BF4" w:rsidRDefault="00D71BF4" w:rsidP="00D71BF4">
      <w:r>
        <w:tab/>
      </w:r>
      <w:r w:rsidR="008C25A2">
        <w:t>This method takes integers representing a row and column of the maze and returns an integer representing the item that is located in that grid location.  The table below summarizes the grid items:</w:t>
      </w:r>
    </w:p>
    <w:tbl>
      <w:tblPr>
        <w:tblStyle w:val="MediumShading1-Accent1"/>
        <w:tblW w:w="0" w:type="auto"/>
        <w:jc w:val="center"/>
        <w:tblLook w:val="04A0" w:firstRow="1" w:lastRow="0" w:firstColumn="1" w:lastColumn="0" w:noHBand="0" w:noVBand="1"/>
      </w:tblPr>
      <w:tblGrid>
        <w:gridCol w:w="873"/>
        <w:gridCol w:w="2631"/>
      </w:tblGrid>
      <w:tr w:rsidR="008C25A2" w14:paraId="60A27BE3" w14:textId="77777777" w:rsidTr="008C25A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CC140CB" w14:textId="77777777" w:rsidR="008C25A2" w:rsidRDefault="008C25A2" w:rsidP="008C25A2">
            <w:pPr>
              <w:jc w:val="center"/>
            </w:pPr>
            <w:r>
              <w:lastRenderedPageBreak/>
              <w:t>Integer</w:t>
            </w:r>
          </w:p>
        </w:tc>
        <w:tc>
          <w:tcPr>
            <w:tcW w:w="0" w:type="auto"/>
          </w:tcPr>
          <w:p w14:paraId="3CDF613F" w14:textId="77777777" w:rsidR="008C25A2" w:rsidRDefault="008C25A2" w:rsidP="008C25A2">
            <w:pPr>
              <w:jc w:val="center"/>
              <w:cnfStyle w:val="100000000000" w:firstRow="1" w:lastRow="0" w:firstColumn="0" w:lastColumn="0" w:oddVBand="0" w:evenVBand="0" w:oddHBand="0" w:evenHBand="0" w:firstRowFirstColumn="0" w:firstRowLastColumn="0" w:lastRowFirstColumn="0" w:lastRowLastColumn="0"/>
            </w:pPr>
            <w:r>
              <w:t>Grid Item</w:t>
            </w:r>
          </w:p>
        </w:tc>
      </w:tr>
      <w:tr w:rsidR="008C25A2" w14:paraId="4097B232" w14:textId="77777777" w:rsidTr="008C25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547790AD" w14:textId="77777777" w:rsidR="008C25A2" w:rsidRDefault="008C25A2" w:rsidP="00D71BF4">
            <w:r>
              <w:t>1</w:t>
            </w:r>
          </w:p>
        </w:tc>
        <w:tc>
          <w:tcPr>
            <w:tcW w:w="0" w:type="auto"/>
          </w:tcPr>
          <w:p w14:paraId="09F61531" w14:textId="77777777" w:rsidR="008C25A2" w:rsidRDefault="008C25A2" w:rsidP="00D71BF4">
            <w:pPr>
              <w:cnfStyle w:val="000000100000" w:firstRow="0" w:lastRow="0" w:firstColumn="0" w:lastColumn="0" w:oddVBand="0" w:evenVBand="0" w:oddHBand="1" w:evenHBand="0" w:firstRowFirstColumn="0" w:firstRowLastColumn="0" w:lastRowFirstColumn="0" w:lastRowLastColumn="0"/>
            </w:pPr>
            <w:r>
              <w:t>A wall placed on the x-axis.</w:t>
            </w:r>
          </w:p>
        </w:tc>
      </w:tr>
      <w:tr w:rsidR="008C25A2" w14:paraId="6ECCD101" w14:textId="77777777" w:rsidTr="008C25A2">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69C0740" w14:textId="77777777" w:rsidR="008C25A2" w:rsidRDefault="008C25A2" w:rsidP="00D71BF4">
            <w:r>
              <w:t>2</w:t>
            </w:r>
          </w:p>
        </w:tc>
        <w:tc>
          <w:tcPr>
            <w:tcW w:w="0" w:type="auto"/>
          </w:tcPr>
          <w:p w14:paraId="7ACEE8FB" w14:textId="77777777" w:rsidR="008C25A2" w:rsidRDefault="008C25A2" w:rsidP="00D71BF4">
            <w:pPr>
              <w:cnfStyle w:val="000000010000" w:firstRow="0" w:lastRow="0" w:firstColumn="0" w:lastColumn="0" w:oddVBand="0" w:evenVBand="0" w:oddHBand="0" w:evenHBand="1" w:firstRowFirstColumn="0" w:firstRowLastColumn="0" w:lastRowFirstColumn="0" w:lastRowLastColumn="0"/>
            </w:pPr>
            <w:r>
              <w:t>A wall placed on the z-axis.</w:t>
            </w:r>
          </w:p>
        </w:tc>
      </w:tr>
      <w:tr w:rsidR="008C25A2" w14:paraId="35302125" w14:textId="77777777" w:rsidTr="008C25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27AFBE3" w14:textId="77777777" w:rsidR="008C25A2" w:rsidRDefault="008C25A2" w:rsidP="00D71BF4">
            <w:r>
              <w:t>3</w:t>
            </w:r>
          </w:p>
        </w:tc>
        <w:tc>
          <w:tcPr>
            <w:tcW w:w="0" w:type="auto"/>
          </w:tcPr>
          <w:p w14:paraId="031E1C4B" w14:textId="77777777" w:rsidR="008C25A2" w:rsidRDefault="008C25A2" w:rsidP="00D71BF4">
            <w:pPr>
              <w:cnfStyle w:val="000000100000" w:firstRow="0" w:lastRow="0" w:firstColumn="0" w:lastColumn="0" w:oddVBand="0" w:evenVBand="0" w:oddHBand="1" w:evenHBand="0" w:firstRowFirstColumn="0" w:firstRowLastColumn="0" w:lastRowFirstColumn="0" w:lastRowLastColumn="0"/>
            </w:pPr>
            <w:r>
              <w:t>A temple.</w:t>
            </w:r>
          </w:p>
        </w:tc>
      </w:tr>
      <w:tr w:rsidR="008C25A2" w14:paraId="1512477A" w14:textId="77777777" w:rsidTr="008C25A2">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2744F41" w14:textId="77777777" w:rsidR="008C25A2" w:rsidRDefault="008C25A2" w:rsidP="00D71BF4">
            <w:r>
              <w:t>4</w:t>
            </w:r>
          </w:p>
        </w:tc>
        <w:tc>
          <w:tcPr>
            <w:tcW w:w="0" w:type="auto"/>
          </w:tcPr>
          <w:p w14:paraId="13112DAF" w14:textId="77777777" w:rsidR="008C25A2" w:rsidRDefault="008C25A2" w:rsidP="008C25A2">
            <w:pPr>
              <w:cnfStyle w:val="000000010000" w:firstRow="0" w:lastRow="0" w:firstColumn="0" w:lastColumn="0" w:oddVBand="0" w:evenVBand="0" w:oddHBand="0" w:evenHBand="1" w:firstRowFirstColumn="0" w:firstRowLastColumn="0" w:lastRowFirstColumn="0" w:lastRowLastColumn="0"/>
            </w:pPr>
            <w:r>
              <w:t>A wise man.</w:t>
            </w:r>
          </w:p>
        </w:tc>
      </w:tr>
      <w:tr w:rsidR="008C25A2" w14:paraId="1DA3B5B6" w14:textId="77777777" w:rsidTr="008C25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794CCFEF" w14:textId="77777777" w:rsidR="008C25A2" w:rsidRDefault="008C25A2" w:rsidP="00D71BF4">
            <w:r>
              <w:t>5</w:t>
            </w:r>
          </w:p>
        </w:tc>
        <w:tc>
          <w:tcPr>
            <w:tcW w:w="0" w:type="auto"/>
          </w:tcPr>
          <w:p w14:paraId="12D20202" w14:textId="77777777" w:rsidR="008C25A2" w:rsidRDefault="008C25A2" w:rsidP="00D71BF4">
            <w:pPr>
              <w:cnfStyle w:val="000000100000" w:firstRow="0" w:lastRow="0" w:firstColumn="0" w:lastColumn="0" w:oddVBand="0" w:evenVBand="0" w:oddHBand="1" w:evenHBand="0" w:firstRowFirstColumn="0" w:firstRowLastColumn="0" w:lastRowFirstColumn="0" w:lastRowLastColumn="0"/>
            </w:pPr>
            <w:r>
              <w:t>A tree.</w:t>
            </w:r>
          </w:p>
        </w:tc>
      </w:tr>
    </w:tbl>
    <w:p w14:paraId="2C7EB653" w14:textId="77777777" w:rsidR="008C25A2" w:rsidRDefault="008C25A2" w:rsidP="00D71BF4"/>
    <w:p w14:paraId="14255244" w14:textId="77777777" w:rsidR="008C25A2" w:rsidRDefault="008C25A2" w:rsidP="008C25A2">
      <w:pPr>
        <w:pStyle w:val="Heading3"/>
      </w:pPr>
      <w:r>
        <w:t xml:space="preserve">The </w:t>
      </w:r>
      <w:proofErr w:type="spellStart"/>
      <w:r>
        <w:t>changeLevel</w:t>
      </w:r>
      <w:proofErr w:type="spellEnd"/>
      <w:r>
        <w:t xml:space="preserve"> Method</w:t>
      </w:r>
    </w:p>
    <w:p w14:paraId="76D1B272" w14:textId="77777777" w:rsidR="008C25A2" w:rsidRDefault="008C25A2" w:rsidP="008C25A2">
      <w:r>
        <w:tab/>
      </w:r>
      <w:r w:rsidR="00863EF9">
        <w:t xml:space="preserve">This void method takes an integer representing a level number and loads the corresponding maze file from the provided maze folder.  </w:t>
      </w:r>
      <w:r w:rsidR="001E7217">
        <w:t xml:space="preserve">The loading of the file is handled by the </w:t>
      </w:r>
      <w:proofErr w:type="spellStart"/>
      <w:r w:rsidR="001E7217">
        <w:t>readMaze</w:t>
      </w:r>
      <w:proofErr w:type="spellEnd"/>
      <w:r w:rsidR="001E7217">
        <w:t xml:space="preserve"> method described below.  This method also modifies a global level variable and sets it to the changed level.</w:t>
      </w:r>
    </w:p>
    <w:p w14:paraId="65B7C502" w14:textId="77777777" w:rsidR="001E7217" w:rsidRDefault="001E7217" w:rsidP="001E7217">
      <w:pPr>
        <w:pStyle w:val="Heading3"/>
      </w:pPr>
      <w:r>
        <w:t xml:space="preserve">The </w:t>
      </w:r>
      <w:proofErr w:type="spellStart"/>
      <w:r>
        <w:t>readMaze</w:t>
      </w:r>
      <w:proofErr w:type="spellEnd"/>
      <w:r>
        <w:t xml:space="preserve"> Method</w:t>
      </w:r>
    </w:p>
    <w:p w14:paraId="560DD8D5" w14:textId="77777777" w:rsidR="001E7217" w:rsidRDefault="001E7217" w:rsidP="001E7217">
      <w:r>
        <w:tab/>
      </w:r>
      <w:r w:rsidR="008F3656">
        <w:t xml:space="preserve">This method takes a string representing a file name and loads that requested file to read the maze from.  Maze files are located in a ‘mazes’ folder </w:t>
      </w:r>
      <w:r w:rsidR="00903357">
        <w:t xml:space="preserve">and the maze data is stored in text file.  Please take the time to examine the maze files and note their simple structure. </w:t>
      </w:r>
    </w:p>
    <w:p w14:paraId="6C444DED" w14:textId="77777777" w:rsidR="00903357" w:rsidRDefault="00903357" w:rsidP="001E7217">
      <w:r>
        <w:tab/>
        <w:t xml:space="preserve">If the requested maze file is loaded successfully, the method will read the file, character by character, and store the current character in the </w:t>
      </w:r>
      <w:proofErr w:type="spellStart"/>
      <w:r>
        <w:t>mazeLayout</w:t>
      </w:r>
      <w:proofErr w:type="spellEnd"/>
      <w:r>
        <w:t xml:space="preserve"> array declared globally in the maze class.  If the method is unable to load the file, an error is printed to the console.</w:t>
      </w:r>
    </w:p>
    <w:p w14:paraId="136E622E" w14:textId="77777777" w:rsidR="00FE2E9D" w:rsidRDefault="00FE2E9D" w:rsidP="00FE2E9D">
      <w:pPr>
        <w:pStyle w:val="Heading2"/>
      </w:pPr>
      <w:r>
        <w:t>The HUD Class</w:t>
      </w:r>
    </w:p>
    <w:p w14:paraId="0CB9338A" w14:textId="77777777" w:rsidR="00FE2E9D" w:rsidRDefault="00FE2E9D" w:rsidP="00FE2E9D">
      <w:r>
        <w:tab/>
        <w:t>The HUD class takes care of drawing the elements of the heads up display.</w:t>
      </w:r>
    </w:p>
    <w:p w14:paraId="37FAEAC8" w14:textId="77777777" w:rsidR="00FE2E9D" w:rsidRDefault="00FE2E9D" w:rsidP="00FE2E9D">
      <w:pPr>
        <w:pStyle w:val="Heading3"/>
      </w:pPr>
      <w:r>
        <w:t xml:space="preserve">The </w:t>
      </w:r>
      <w:proofErr w:type="spellStart"/>
      <w:r>
        <w:t>printText</w:t>
      </w:r>
      <w:proofErr w:type="spellEnd"/>
      <w:r>
        <w:t xml:space="preserve"> Method</w:t>
      </w:r>
    </w:p>
    <w:p w14:paraId="300DD698" w14:textId="77777777" w:rsidR="00FE2E9D" w:rsidRDefault="00A83884" w:rsidP="00FE2E9D">
      <w:r>
        <w:tab/>
      </w:r>
      <w:r w:rsidR="001C4740">
        <w:t xml:space="preserve">This method takes two floating point numbers representing screen coordinates, a character array representing the text to be printed, and three floating point number representing an RGB value.  </w:t>
      </w:r>
      <w:r w:rsidR="003E3E04">
        <w:t xml:space="preserve">This method then applies the given colour, positions the text on the screen, and </w:t>
      </w:r>
      <w:r w:rsidR="00907F69">
        <w:t xml:space="preserve">then prints the character array using </w:t>
      </w:r>
      <w:proofErr w:type="spellStart"/>
      <w:r w:rsidR="00907F69">
        <w:t>glutBitmapCharacter</w:t>
      </w:r>
      <w:proofErr w:type="spellEnd"/>
      <w:r w:rsidR="00907F69">
        <w:t>.</w:t>
      </w:r>
    </w:p>
    <w:p w14:paraId="1DEE5A31" w14:textId="77777777" w:rsidR="00907F69" w:rsidRDefault="00907F69" w:rsidP="00907F69">
      <w:pPr>
        <w:pStyle w:val="Heading3"/>
      </w:pPr>
      <w:r>
        <w:t xml:space="preserve">The </w:t>
      </w:r>
      <w:proofErr w:type="spellStart"/>
      <w:r>
        <w:t>drawIntroText</w:t>
      </w:r>
      <w:proofErr w:type="spellEnd"/>
      <w:r>
        <w:t xml:space="preserve"> Method</w:t>
      </w:r>
    </w:p>
    <w:p w14:paraId="5C06BC87" w14:textId="77777777" w:rsidR="00907F69" w:rsidRDefault="00907F69" w:rsidP="00907F69">
      <w:r>
        <w:tab/>
        <w:t xml:space="preserve">This method uses the </w:t>
      </w:r>
      <w:proofErr w:type="spellStart"/>
      <w:r>
        <w:t>printText</w:t>
      </w:r>
      <w:proofErr w:type="spellEnd"/>
      <w:r>
        <w:t xml:space="preserve"> method above to print the text which appears when the game first starts.</w:t>
      </w:r>
      <w:r w:rsidR="00527368">
        <w:t xml:space="preserve">  The </w:t>
      </w:r>
      <w:proofErr w:type="spellStart"/>
      <w:r w:rsidR="00527368">
        <w:t>beginHudDrawing</w:t>
      </w:r>
      <w:proofErr w:type="spellEnd"/>
      <w:r w:rsidR="00527368">
        <w:t xml:space="preserve"> method is also used, which is described below.</w:t>
      </w:r>
    </w:p>
    <w:p w14:paraId="097B5FC3" w14:textId="77777777" w:rsidR="00907F69" w:rsidRDefault="00907F69" w:rsidP="00907F69">
      <w:pPr>
        <w:pStyle w:val="Heading3"/>
      </w:pPr>
      <w:r>
        <w:t xml:space="preserve">The </w:t>
      </w:r>
      <w:proofErr w:type="spellStart"/>
      <w:r>
        <w:t>drawQuestion</w:t>
      </w:r>
      <w:proofErr w:type="spellEnd"/>
      <w:r>
        <w:t xml:space="preserve"> Method</w:t>
      </w:r>
    </w:p>
    <w:p w14:paraId="5D1571B6" w14:textId="77777777" w:rsidR="00907F69" w:rsidRDefault="00907F69" w:rsidP="00907F69">
      <w:r>
        <w:tab/>
        <w:t>This method takes several</w:t>
      </w:r>
      <w:r w:rsidR="00760B53">
        <w:t xml:space="preserve"> character arrays as inputs which represent the question to be printed as well as the three choices for answers.  The </w:t>
      </w:r>
      <w:proofErr w:type="spellStart"/>
      <w:r w:rsidR="00760B53">
        <w:t>printText</w:t>
      </w:r>
      <w:proofErr w:type="spellEnd"/>
      <w:r w:rsidR="00760B53">
        <w:t xml:space="preserve"> method is used once again to display the text.</w:t>
      </w:r>
      <w:r w:rsidR="00527368">
        <w:t xml:space="preserve">  The </w:t>
      </w:r>
      <w:proofErr w:type="spellStart"/>
      <w:r w:rsidR="00527368">
        <w:t>beginHudDrawing</w:t>
      </w:r>
      <w:proofErr w:type="spellEnd"/>
      <w:r w:rsidR="00527368">
        <w:t xml:space="preserve"> and </w:t>
      </w:r>
      <w:proofErr w:type="spellStart"/>
      <w:r w:rsidR="00527368">
        <w:t>endHudDrawing</w:t>
      </w:r>
      <w:proofErr w:type="spellEnd"/>
      <w:r w:rsidR="00527368">
        <w:t xml:space="preserve"> methods are also used, which are described below.</w:t>
      </w:r>
    </w:p>
    <w:p w14:paraId="1AB843F6" w14:textId="77777777" w:rsidR="00760B53" w:rsidRDefault="00760B53" w:rsidP="00760B53">
      <w:pPr>
        <w:pStyle w:val="Heading3"/>
      </w:pPr>
      <w:r>
        <w:t xml:space="preserve">The </w:t>
      </w:r>
      <w:proofErr w:type="spellStart"/>
      <w:r>
        <w:t>printPlayAgainMsg</w:t>
      </w:r>
      <w:proofErr w:type="spellEnd"/>
      <w:r>
        <w:t xml:space="preserve"> Method</w:t>
      </w:r>
    </w:p>
    <w:p w14:paraId="2A13FCF9" w14:textId="77777777" w:rsidR="00760B53" w:rsidRDefault="00760B53" w:rsidP="00760B53">
      <w:r>
        <w:tab/>
        <w:t xml:space="preserve">This method accepts a Boolean value representing whether or not the player has won the game.  </w:t>
      </w:r>
      <w:r w:rsidR="00860BCB">
        <w:t xml:space="preserve">If the value is true, this method uses the </w:t>
      </w:r>
      <w:proofErr w:type="spellStart"/>
      <w:r w:rsidR="00860BCB">
        <w:t>printText</w:t>
      </w:r>
      <w:proofErr w:type="spellEnd"/>
      <w:r w:rsidR="00860BCB">
        <w:t xml:space="preserve"> method to print a message indicating that the player is victorious.  If the value is false, this method uses the </w:t>
      </w:r>
      <w:proofErr w:type="spellStart"/>
      <w:r w:rsidR="00860BCB">
        <w:t>printText</w:t>
      </w:r>
      <w:proofErr w:type="spellEnd"/>
      <w:r w:rsidR="00860BCB">
        <w:t xml:space="preserve"> method to print a message indicating that the player has lost.  In both cases a line of text is also displayed prompting the user whether or not </w:t>
      </w:r>
      <w:r w:rsidR="00860BCB">
        <w:lastRenderedPageBreak/>
        <w:t>he would like to play again.</w:t>
      </w:r>
      <w:r w:rsidR="00527368">
        <w:t xml:space="preserve">  The </w:t>
      </w:r>
      <w:proofErr w:type="spellStart"/>
      <w:r w:rsidR="00527368">
        <w:t>beginHudDrawing</w:t>
      </w:r>
      <w:proofErr w:type="spellEnd"/>
      <w:r w:rsidR="00527368">
        <w:t xml:space="preserve"> and </w:t>
      </w:r>
      <w:proofErr w:type="spellStart"/>
      <w:r w:rsidR="00527368">
        <w:t>endHudDrawing</w:t>
      </w:r>
      <w:proofErr w:type="spellEnd"/>
      <w:r w:rsidR="00527368">
        <w:t xml:space="preserve"> methods are also used, which are described below.</w:t>
      </w:r>
    </w:p>
    <w:p w14:paraId="5BDCB6AB" w14:textId="77777777" w:rsidR="00860BCB" w:rsidRDefault="00860BCB" w:rsidP="00860BCB">
      <w:pPr>
        <w:pStyle w:val="Heading3"/>
      </w:pPr>
      <w:r>
        <w:t xml:space="preserve">The </w:t>
      </w:r>
      <w:proofErr w:type="spellStart"/>
      <w:r>
        <w:t>printSaveLoadFeedback</w:t>
      </w:r>
      <w:proofErr w:type="spellEnd"/>
      <w:r w:rsidR="0012366B">
        <w:t xml:space="preserve"> Method</w:t>
      </w:r>
    </w:p>
    <w:p w14:paraId="3D58B2A3" w14:textId="77777777" w:rsidR="00860BCB" w:rsidRDefault="00860BCB" w:rsidP="00860BCB">
      <w:r>
        <w:tab/>
        <w:t xml:space="preserve">This method accepts two Boolean values, one representing </w:t>
      </w:r>
      <w:r w:rsidR="00D351F1">
        <w:t xml:space="preserve">a save or load took place, and whether or not the action was successful.  </w:t>
      </w:r>
      <w:proofErr w:type="gramStart"/>
      <w:r w:rsidR="00D351F1">
        <w:t xml:space="preserve">Depending on the values of the Booleans, if statements choose which messages to print using the </w:t>
      </w:r>
      <w:proofErr w:type="spellStart"/>
      <w:r w:rsidR="00D351F1">
        <w:t>printText</w:t>
      </w:r>
      <w:proofErr w:type="spellEnd"/>
      <w:r w:rsidR="00D351F1">
        <w:t xml:space="preserve"> method.</w:t>
      </w:r>
      <w:proofErr w:type="gramEnd"/>
      <w:r w:rsidR="00527368">
        <w:t xml:space="preserve">  The </w:t>
      </w:r>
      <w:proofErr w:type="spellStart"/>
      <w:r w:rsidR="00527368">
        <w:t>beginHudDrawing</w:t>
      </w:r>
      <w:proofErr w:type="spellEnd"/>
      <w:r w:rsidR="00527368">
        <w:t xml:space="preserve"> and </w:t>
      </w:r>
      <w:proofErr w:type="spellStart"/>
      <w:r w:rsidR="00527368">
        <w:t>endHudDrawing</w:t>
      </w:r>
      <w:proofErr w:type="spellEnd"/>
      <w:r w:rsidR="00527368">
        <w:t xml:space="preserve"> methods are also used, which are described below.</w:t>
      </w:r>
    </w:p>
    <w:p w14:paraId="20C563DC" w14:textId="77777777" w:rsidR="00B96FD2" w:rsidRDefault="00B96FD2" w:rsidP="00B96FD2">
      <w:pPr>
        <w:pStyle w:val="Heading3"/>
      </w:pPr>
      <w:r>
        <w:t xml:space="preserve">The </w:t>
      </w:r>
      <w:proofErr w:type="spellStart"/>
      <w:r>
        <w:t>printQuestionFeedback</w:t>
      </w:r>
      <w:proofErr w:type="spellEnd"/>
      <w:r>
        <w:t xml:space="preserve"> Method</w:t>
      </w:r>
    </w:p>
    <w:p w14:paraId="0C774026" w14:textId="1ED7B8FA" w:rsidR="00B96FD2" w:rsidRPr="00B96FD2" w:rsidRDefault="00B96FD2" w:rsidP="00B96FD2">
      <w:r>
        <w:tab/>
        <w:t>This method takes a Boolean value which represents a correct or incorrect answer to a riddle.  If the answer is correct, the method will print a success message to the screen.  Otherwise, a failure message will be printed.</w:t>
      </w:r>
    </w:p>
    <w:p w14:paraId="0EC9DC01" w14:textId="77777777" w:rsidR="00D351F1" w:rsidRDefault="00D351F1" w:rsidP="00D351F1">
      <w:pPr>
        <w:pStyle w:val="Heading3"/>
      </w:pPr>
      <w:bookmarkStart w:id="0" w:name="_GoBack"/>
      <w:bookmarkEnd w:id="0"/>
      <w:r>
        <w:t xml:space="preserve">The </w:t>
      </w:r>
      <w:proofErr w:type="spellStart"/>
      <w:r>
        <w:t>drawHUD</w:t>
      </w:r>
      <w:proofErr w:type="spellEnd"/>
      <w:r>
        <w:t xml:space="preserve"> Method</w:t>
      </w:r>
    </w:p>
    <w:p w14:paraId="7109BC18" w14:textId="77777777" w:rsidR="00527368" w:rsidRDefault="00D351F1" w:rsidP="00D351F1">
      <w:r>
        <w:tab/>
      </w:r>
      <w:r w:rsidR="003419A5">
        <w:t xml:space="preserve">This method’s responsibility is to display the </w:t>
      </w:r>
      <w:r w:rsidR="0011220A">
        <w:t xml:space="preserve">HUD.  </w:t>
      </w:r>
      <w:r w:rsidR="000C1CC6">
        <w:t xml:space="preserve">It uses the global variables </w:t>
      </w:r>
      <w:proofErr w:type="spellStart"/>
      <w:proofErr w:type="gramStart"/>
      <w:r w:rsidR="000C1CC6">
        <w:t>zen</w:t>
      </w:r>
      <w:proofErr w:type="spellEnd"/>
      <w:proofErr w:type="gramEnd"/>
      <w:r w:rsidR="000C1CC6">
        <w:t xml:space="preserve"> and level </w:t>
      </w:r>
      <w:r w:rsidR="00A86B5A">
        <w:t xml:space="preserve">to get information about the player’s current state.  The method converts these variables from integers to strings in order to display the information, using the </w:t>
      </w:r>
      <w:proofErr w:type="spellStart"/>
      <w:r w:rsidR="00A86B5A">
        <w:t>printText</w:t>
      </w:r>
      <w:proofErr w:type="spellEnd"/>
      <w:r w:rsidR="00A86B5A">
        <w:t xml:space="preserve"> method described above.</w:t>
      </w:r>
      <w:r w:rsidR="00527368">
        <w:t xml:space="preserve">  It also draws a grey rectangle to display the text on top of. The </w:t>
      </w:r>
      <w:proofErr w:type="spellStart"/>
      <w:r w:rsidR="00527368">
        <w:t>beginHudDrawing</w:t>
      </w:r>
      <w:proofErr w:type="spellEnd"/>
      <w:r w:rsidR="00527368">
        <w:t xml:space="preserve"> and </w:t>
      </w:r>
      <w:proofErr w:type="spellStart"/>
      <w:r w:rsidR="00527368">
        <w:t>endHudDrawing</w:t>
      </w:r>
      <w:proofErr w:type="spellEnd"/>
      <w:r w:rsidR="00527368">
        <w:t xml:space="preserve"> methods are also used, which are described below.</w:t>
      </w:r>
    </w:p>
    <w:p w14:paraId="1D81EB98" w14:textId="77777777" w:rsidR="0012366B" w:rsidRDefault="0012366B" w:rsidP="0012366B">
      <w:pPr>
        <w:pStyle w:val="Heading3"/>
      </w:pPr>
      <w:r>
        <w:t xml:space="preserve">The </w:t>
      </w:r>
      <w:proofErr w:type="spellStart"/>
      <w:r>
        <w:t>drawIntroScreen</w:t>
      </w:r>
      <w:proofErr w:type="spellEnd"/>
      <w:r>
        <w:t xml:space="preserve"> Method</w:t>
      </w:r>
    </w:p>
    <w:p w14:paraId="1C37D7E6" w14:textId="77777777" w:rsidR="0012366B" w:rsidRPr="0012366B" w:rsidRDefault="0012366B" w:rsidP="0012366B">
      <w:r>
        <w:tab/>
        <w:t>This method simply draws a quad where the splash image will be placed.  The placement of the image occurs elsewhere.</w:t>
      </w:r>
    </w:p>
    <w:p w14:paraId="25625671" w14:textId="77777777" w:rsidR="00527368" w:rsidRDefault="00527368" w:rsidP="00527368">
      <w:pPr>
        <w:pStyle w:val="Heading3"/>
      </w:pPr>
      <w:r>
        <w:t xml:space="preserve">The </w:t>
      </w:r>
      <w:proofErr w:type="spellStart"/>
      <w:r>
        <w:t>beginHudDrawing</w:t>
      </w:r>
      <w:proofErr w:type="spellEnd"/>
      <w:r>
        <w:t xml:space="preserve"> Method</w:t>
      </w:r>
    </w:p>
    <w:p w14:paraId="489AF641" w14:textId="77777777" w:rsidR="00527368" w:rsidRDefault="00527368" w:rsidP="00527368">
      <w:r>
        <w:tab/>
        <w:t>This method simply sets up the matrices that are used for drawing the 2D HUD.  It must be called within each method which modifies parts of the HUD.</w:t>
      </w:r>
    </w:p>
    <w:p w14:paraId="7BE60735" w14:textId="77777777" w:rsidR="00527368" w:rsidRDefault="00527368" w:rsidP="00527368">
      <w:pPr>
        <w:pStyle w:val="Heading3"/>
      </w:pPr>
      <w:r>
        <w:t xml:space="preserve">The </w:t>
      </w:r>
      <w:proofErr w:type="spellStart"/>
      <w:r>
        <w:t>endHudDrwaing</w:t>
      </w:r>
      <w:proofErr w:type="spellEnd"/>
      <w:r>
        <w:t xml:space="preserve"> Method</w:t>
      </w:r>
    </w:p>
    <w:p w14:paraId="42AF762A" w14:textId="77777777" w:rsidR="00527368" w:rsidRDefault="00527368" w:rsidP="00527368">
      <w:r>
        <w:tab/>
        <w:t xml:space="preserve">This method simply pops the matrices which </w:t>
      </w:r>
      <w:r w:rsidR="000F2E57">
        <w:t>were used to draw elements of the HUD.  It must be called after any code which is used to modify the HUD.</w:t>
      </w:r>
    </w:p>
    <w:p w14:paraId="6054F11D" w14:textId="77777777" w:rsidR="006B1DEF" w:rsidRDefault="006B1DEF" w:rsidP="006B1DEF">
      <w:pPr>
        <w:pStyle w:val="Heading2"/>
      </w:pPr>
      <w:r>
        <w:t>The draw Class</w:t>
      </w:r>
    </w:p>
    <w:p w14:paraId="35B2C6CB" w14:textId="77777777" w:rsidR="0012366B" w:rsidRDefault="006B1DEF" w:rsidP="0012366B">
      <w:r>
        <w:tab/>
        <w:t xml:space="preserve">This class is </w:t>
      </w:r>
      <w:r w:rsidR="00A070A1">
        <w:t xml:space="preserve">contains the methods which are used to draw the elements of the </w:t>
      </w:r>
      <w:proofErr w:type="spellStart"/>
      <w:r w:rsidR="00A070A1">
        <w:t>SphereQuest</w:t>
      </w:r>
      <w:proofErr w:type="spellEnd"/>
      <w:r w:rsidR="00A070A1">
        <w:t xml:space="preserve"> world.</w:t>
      </w:r>
      <w:r w:rsidR="0012366B">
        <w:t xml:space="preserve">  Each method simply contains the OpenGL commands needed to draw the element.  </w:t>
      </w:r>
      <w:r w:rsidR="00960B5D">
        <w:t xml:space="preserve">Elements with animation </w:t>
      </w:r>
      <w:r w:rsidR="000201A3">
        <w:t xml:space="preserve">have the animation implemented in the drawing methods.  </w:t>
      </w:r>
      <w:r w:rsidR="0012366B">
        <w:t>Please examine the code for comments detailing each part of the drawing process for each element.</w:t>
      </w:r>
    </w:p>
    <w:p w14:paraId="26812ABF" w14:textId="77777777" w:rsidR="0012366B" w:rsidRDefault="0012366B" w:rsidP="0012366B">
      <w:pPr>
        <w:pStyle w:val="Heading3"/>
      </w:pPr>
      <w:r>
        <w:t xml:space="preserve">The </w:t>
      </w:r>
      <w:proofErr w:type="spellStart"/>
      <w:r>
        <w:t>drawTemples</w:t>
      </w:r>
      <w:proofErr w:type="spellEnd"/>
      <w:r>
        <w:t xml:space="preserve"> Method</w:t>
      </w:r>
    </w:p>
    <w:p w14:paraId="4451A26D" w14:textId="77777777" w:rsidR="00527368" w:rsidRDefault="0012366B" w:rsidP="0012366B">
      <w:r>
        <w:tab/>
        <w:t>This method draws the red temples.</w:t>
      </w:r>
    </w:p>
    <w:p w14:paraId="0AD0FC8D" w14:textId="77777777" w:rsidR="0012366B" w:rsidRDefault="0012366B" w:rsidP="0012366B">
      <w:pPr>
        <w:pStyle w:val="Heading3"/>
      </w:pPr>
      <w:r>
        <w:t xml:space="preserve">The </w:t>
      </w:r>
      <w:proofErr w:type="spellStart"/>
      <w:r>
        <w:t>drawXWall</w:t>
      </w:r>
      <w:proofErr w:type="spellEnd"/>
      <w:r>
        <w:t xml:space="preserve"> Method</w:t>
      </w:r>
    </w:p>
    <w:p w14:paraId="0E75759B" w14:textId="77777777" w:rsidR="00960B5D" w:rsidRDefault="00960B5D" w:rsidP="00960B5D">
      <w:r>
        <w:tab/>
        <w:t>This method draws a wall moving in the x-direction.</w:t>
      </w:r>
    </w:p>
    <w:p w14:paraId="4B2D809E" w14:textId="77777777" w:rsidR="00960B5D" w:rsidRDefault="00960B5D" w:rsidP="00960B5D">
      <w:pPr>
        <w:pStyle w:val="Heading3"/>
      </w:pPr>
      <w:r>
        <w:lastRenderedPageBreak/>
        <w:t xml:space="preserve">The </w:t>
      </w:r>
      <w:proofErr w:type="spellStart"/>
      <w:r>
        <w:t>drawZWall</w:t>
      </w:r>
      <w:proofErr w:type="spellEnd"/>
      <w:r>
        <w:t xml:space="preserve"> Method</w:t>
      </w:r>
    </w:p>
    <w:p w14:paraId="2BAC07EA" w14:textId="77777777" w:rsidR="00960B5D" w:rsidRDefault="00960B5D" w:rsidP="00960B5D">
      <w:r>
        <w:tab/>
        <w:t>This method draws a wall moving in the z-direction.</w:t>
      </w:r>
    </w:p>
    <w:p w14:paraId="01B85FAC" w14:textId="77777777" w:rsidR="00960B5D" w:rsidRDefault="00960B5D" w:rsidP="00960B5D">
      <w:pPr>
        <w:pStyle w:val="Heading3"/>
      </w:pPr>
      <w:r>
        <w:t xml:space="preserve">The </w:t>
      </w:r>
      <w:proofErr w:type="spellStart"/>
      <w:r>
        <w:t>drawWiseMen</w:t>
      </w:r>
      <w:proofErr w:type="spellEnd"/>
      <w:r>
        <w:t xml:space="preserve"> Method</w:t>
      </w:r>
    </w:p>
    <w:p w14:paraId="193AFDC9" w14:textId="77777777" w:rsidR="00960B5D" w:rsidRDefault="00960B5D" w:rsidP="00960B5D">
      <w:r>
        <w:tab/>
        <w:t>This method draws the wise men.</w:t>
      </w:r>
    </w:p>
    <w:p w14:paraId="0726D99F" w14:textId="77777777" w:rsidR="000201A3" w:rsidRDefault="000201A3" w:rsidP="000201A3">
      <w:pPr>
        <w:pStyle w:val="Heading3"/>
      </w:pPr>
      <w:r>
        <w:t xml:space="preserve">The </w:t>
      </w:r>
      <w:proofErr w:type="spellStart"/>
      <w:r>
        <w:t>drawTree</w:t>
      </w:r>
      <w:proofErr w:type="spellEnd"/>
      <w:r>
        <w:t xml:space="preserve"> Method</w:t>
      </w:r>
    </w:p>
    <w:p w14:paraId="78776BD2" w14:textId="77777777" w:rsidR="000201A3" w:rsidRDefault="000201A3" w:rsidP="000201A3">
      <w:r>
        <w:tab/>
        <w:t>This method draws the trees.</w:t>
      </w:r>
    </w:p>
    <w:p w14:paraId="187046EF" w14:textId="77777777" w:rsidR="000201A3" w:rsidRDefault="000201A3" w:rsidP="000201A3">
      <w:pPr>
        <w:pStyle w:val="Heading3"/>
      </w:pPr>
      <w:r>
        <w:t xml:space="preserve">The </w:t>
      </w:r>
      <w:proofErr w:type="spellStart"/>
      <w:r>
        <w:t>drawGround</w:t>
      </w:r>
      <w:proofErr w:type="spellEnd"/>
      <w:r>
        <w:t xml:space="preserve"> Method</w:t>
      </w:r>
    </w:p>
    <w:p w14:paraId="265E0B2E" w14:textId="77777777" w:rsidR="000201A3" w:rsidRDefault="000201A3" w:rsidP="000201A3">
      <w:r>
        <w:tab/>
        <w:t>This method draws the ground.</w:t>
      </w:r>
    </w:p>
    <w:p w14:paraId="00DF9AB6" w14:textId="77777777" w:rsidR="000201A3" w:rsidRDefault="000201A3" w:rsidP="000201A3">
      <w:pPr>
        <w:pStyle w:val="Heading3"/>
      </w:pPr>
      <w:r>
        <w:t xml:space="preserve">The </w:t>
      </w:r>
      <w:proofErr w:type="spellStart"/>
      <w:r>
        <w:t>drawSkybox</w:t>
      </w:r>
      <w:proofErr w:type="spellEnd"/>
      <w:r>
        <w:t xml:space="preserve"> Method</w:t>
      </w:r>
    </w:p>
    <w:p w14:paraId="1D3EF809" w14:textId="77777777" w:rsidR="000201A3" w:rsidRDefault="000201A3" w:rsidP="000201A3">
      <w:r>
        <w:tab/>
        <w:t>This method draws the skybox surrounding the game world.</w:t>
      </w:r>
    </w:p>
    <w:p w14:paraId="13BE226D" w14:textId="77777777" w:rsidR="000201A3" w:rsidRDefault="000201A3" w:rsidP="000201A3">
      <w:pPr>
        <w:pStyle w:val="Heading3"/>
      </w:pPr>
      <w:r>
        <w:t xml:space="preserve">The </w:t>
      </w:r>
      <w:proofErr w:type="spellStart"/>
      <w:r>
        <w:t>drawMtFuji</w:t>
      </w:r>
      <w:proofErr w:type="spellEnd"/>
      <w:r>
        <w:t xml:space="preserve"> Method</w:t>
      </w:r>
    </w:p>
    <w:p w14:paraId="003B7493" w14:textId="77777777" w:rsidR="000201A3" w:rsidRDefault="000201A3" w:rsidP="000201A3">
      <w:r>
        <w:tab/>
        <w:t>This method was meant to draw Mount Fuji using primitives, but it is not currently used in the game.</w:t>
      </w:r>
    </w:p>
    <w:p w14:paraId="03F3D361" w14:textId="77777777" w:rsidR="00E8275F" w:rsidRDefault="00E8275F" w:rsidP="00E8275F">
      <w:pPr>
        <w:pStyle w:val="Heading2"/>
      </w:pPr>
      <w:r>
        <w:t>The collision Class</w:t>
      </w:r>
    </w:p>
    <w:p w14:paraId="3C00F344" w14:textId="77777777" w:rsidR="00E8275F" w:rsidRDefault="00E8275F" w:rsidP="00E8275F">
      <w:r>
        <w:tab/>
        <w:t>This class is responsible for detecting and dealing with collisions between the sphere and the obstacles in the game world.</w:t>
      </w:r>
    </w:p>
    <w:p w14:paraId="0B8138B1" w14:textId="77777777" w:rsidR="00FE1690" w:rsidRDefault="00FE1690" w:rsidP="00FE1690">
      <w:pPr>
        <w:pStyle w:val="Heading3"/>
      </w:pPr>
      <w:r>
        <w:t>The collision Method</w:t>
      </w:r>
    </w:p>
    <w:p w14:paraId="7768A40E" w14:textId="77777777" w:rsidR="00FE1690" w:rsidRDefault="00FE1690" w:rsidP="00FE1690">
      <w:r>
        <w:tab/>
        <w:t xml:space="preserve">This method takes a pointer to a maze as an input and stores it in the global </w:t>
      </w:r>
      <w:proofErr w:type="spellStart"/>
      <w:r>
        <w:t>levelMaze</w:t>
      </w:r>
      <w:proofErr w:type="spellEnd"/>
      <w:r>
        <w:t xml:space="preserve"> variable for later use.</w:t>
      </w:r>
    </w:p>
    <w:p w14:paraId="046AB16A" w14:textId="77777777" w:rsidR="00FE1690" w:rsidRDefault="00FE1690" w:rsidP="00FE1690">
      <w:pPr>
        <w:pStyle w:val="Heading3"/>
      </w:pPr>
      <w:r>
        <w:t xml:space="preserve">The </w:t>
      </w:r>
      <w:proofErr w:type="spellStart"/>
      <w:r>
        <w:t>getGridPositionX</w:t>
      </w:r>
      <w:proofErr w:type="spellEnd"/>
      <w:r>
        <w:t xml:space="preserve"> Method</w:t>
      </w:r>
    </w:p>
    <w:p w14:paraId="0C24DA98" w14:textId="77777777" w:rsidR="00FE1690" w:rsidRDefault="00FE1690" w:rsidP="00FE1690">
      <w:r>
        <w:tab/>
        <w:t>This method takes an x-coordinate and returns an integer corresponding to what is drawn in that grid location. See the table above for information on which integer corresponds to which element.</w:t>
      </w:r>
    </w:p>
    <w:p w14:paraId="7CE2BDB3" w14:textId="77777777" w:rsidR="00FE1690" w:rsidRDefault="00FE1690" w:rsidP="00FE1690">
      <w:pPr>
        <w:pStyle w:val="Heading3"/>
      </w:pPr>
      <w:r>
        <w:t xml:space="preserve">The </w:t>
      </w:r>
      <w:proofErr w:type="spellStart"/>
      <w:r>
        <w:t>getGridPositionZ</w:t>
      </w:r>
      <w:proofErr w:type="spellEnd"/>
      <w:r>
        <w:t xml:space="preserve"> Method</w:t>
      </w:r>
    </w:p>
    <w:p w14:paraId="21947CFB" w14:textId="77777777" w:rsidR="00FE1690" w:rsidRDefault="00FE1690" w:rsidP="00FE1690">
      <w:r>
        <w:tab/>
        <w:t xml:space="preserve">This method takes a z-coordinate and returns an integer corresponding to what is drawn in that grid location.  </w:t>
      </w:r>
      <w:proofErr w:type="gramStart"/>
      <w:r>
        <w:t xml:space="preserve">See the table above for information on which integer corresponds to </w:t>
      </w:r>
      <w:r w:rsidR="003677FF">
        <w:t>which element.</w:t>
      </w:r>
      <w:proofErr w:type="gramEnd"/>
    </w:p>
    <w:p w14:paraId="588B73E3" w14:textId="77777777" w:rsidR="003677FF" w:rsidRDefault="003677FF" w:rsidP="003677FF">
      <w:pPr>
        <w:pStyle w:val="Heading3"/>
      </w:pPr>
      <w:r>
        <w:t xml:space="preserve">The </w:t>
      </w:r>
      <w:proofErr w:type="spellStart"/>
      <w:r>
        <w:t>getUpperBound</w:t>
      </w:r>
      <w:proofErr w:type="spellEnd"/>
      <w:r>
        <w:t xml:space="preserve"> Method</w:t>
      </w:r>
    </w:p>
    <w:p w14:paraId="78E9A8F9" w14:textId="77777777" w:rsidR="003677FF" w:rsidRDefault="003677FF" w:rsidP="00EB62B8">
      <w:r>
        <w:tab/>
        <w:t xml:space="preserve">This method accepts two floats representing the width of an obstacle and the tolerance amount.  </w:t>
      </w:r>
      <w:r w:rsidR="00EB62B8">
        <w:t>This “draws” the obstacle’s bounding box’s upper limit.</w:t>
      </w:r>
    </w:p>
    <w:p w14:paraId="37044CAC" w14:textId="77777777" w:rsidR="00EB62B8" w:rsidRDefault="00EB62B8" w:rsidP="00EB62B8">
      <w:pPr>
        <w:pStyle w:val="Heading3"/>
      </w:pPr>
      <w:r>
        <w:t xml:space="preserve">The </w:t>
      </w:r>
      <w:proofErr w:type="spellStart"/>
      <w:r>
        <w:t>getLowerBound</w:t>
      </w:r>
      <w:proofErr w:type="spellEnd"/>
      <w:r>
        <w:t xml:space="preserve"> Method</w:t>
      </w:r>
    </w:p>
    <w:p w14:paraId="3AFE31D6" w14:textId="77777777" w:rsidR="00EB62B8" w:rsidRDefault="00EB62B8" w:rsidP="00EB62B8">
      <w:r>
        <w:tab/>
        <w:t>This method accepts two floats representing the width of an obstacle and the tolerance amount.  This “draws” the obstacle’s bounding box’s lower limit.</w:t>
      </w:r>
    </w:p>
    <w:p w14:paraId="44CA9FEE" w14:textId="77777777" w:rsidR="00EB62B8" w:rsidRDefault="00EB62B8" w:rsidP="00EB62B8">
      <w:pPr>
        <w:pStyle w:val="Heading3"/>
      </w:pPr>
      <w:r>
        <w:t xml:space="preserve">The </w:t>
      </w:r>
      <w:proofErr w:type="spellStart"/>
      <w:r>
        <w:t>checkPointCollision</w:t>
      </w:r>
      <w:proofErr w:type="spellEnd"/>
      <w:r>
        <w:t xml:space="preserve"> Method</w:t>
      </w:r>
    </w:p>
    <w:p w14:paraId="2C66485A" w14:textId="77777777" w:rsidR="00D356D1" w:rsidRDefault="00EB62B8" w:rsidP="00FE2E9D">
      <w:r>
        <w:tab/>
        <w:t xml:space="preserve">This method accepts an x and z-coordinate and checks if this point would be colliding with an obstacle in the game world.  The method returns true if a collision has occurred and false otherwise.  A </w:t>
      </w:r>
      <w:r>
        <w:lastRenderedPageBreak/>
        <w:t xml:space="preserve">case-switch statement determines exactly which obstacle is being collided with.  Since each obstacle is a different size, </w:t>
      </w:r>
      <w:r w:rsidR="00546EF5">
        <w:t xml:space="preserve">an if-statement within each case-switch </w:t>
      </w:r>
      <w:r w:rsidR="00333C5A">
        <w:t>checks whether the point is colliding with that exact obstacle.</w:t>
      </w:r>
    </w:p>
    <w:p w14:paraId="03B9DB30" w14:textId="77777777" w:rsidR="00333C5A" w:rsidRDefault="00333C5A" w:rsidP="00333C5A">
      <w:pPr>
        <w:pStyle w:val="Heading3"/>
      </w:pPr>
      <w:r>
        <w:t xml:space="preserve">The </w:t>
      </w:r>
      <w:proofErr w:type="spellStart"/>
      <w:r>
        <w:t>checkCollision</w:t>
      </w:r>
      <w:proofErr w:type="spellEnd"/>
      <w:r>
        <w:t xml:space="preserve"> Method</w:t>
      </w:r>
    </w:p>
    <w:p w14:paraId="50FE95E2" w14:textId="64C4D8C3" w:rsidR="00333C5A" w:rsidRDefault="00333C5A" w:rsidP="00333C5A">
      <w:r>
        <w:tab/>
      </w:r>
      <w:r w:rsidR="00606CB3">
        <w:t>This method accepts three coordinates and an object radius, each of which are represented by floats.  This method checks if the point at the given coordinates will collide with an obstacle’s bounding box.</w:t>
      </w:r>
    </w:p>
    <w:p w14:paraId="0AD2F399" w14:textId="77777777" w:rsidR="00582B65" w:rsidRDefault="00582B65" w:rsidP="00582B65">
      <w:pPr>
        <w:pStyle w:val="Heading2"/>
      </w:pPr>
      <w:r>
        <w:t xml:space="preserve">The </w:t>
      </w:r>
      <w:proofErr w:type="spellStart"/>
      <w:r>
        <w:t>challengelist</w:t>
      </w:r>
      <w:proofErr w:type="spellEnd"/>
      <w:r>
        <w:t xml:space="preserve"> Class</w:t>
      </w:r>
    </w:p>
    <w:p w14:paraId="6E2A3D5D" w14:textId="65811D68" w:rsidR="00582B65" w:rsidRDefault="00582B65" w:rsidP="00582B65">
      <w:r>
        <w:tab/>
        <w:t>This class handles the list of riddles presented to the player, as well as the progression through the riddles.</w:t>
      </w:r>
    </w:p>
    <w:p w14:paraId="25520C1B" w14:textId="77777777" w:rsidR="00582B65" w:rsidRDefault="00582B65" w:rsidP="00582B65">
      <w:pPr>
        <w:pStyle w:val="Heading3"/>
      </w:pPr>
      <w:r>
        <w:t xml:space="preserve">The </w:t>
      </w:r>
      <w:proofErr w:type="spellStart"/>
      <w:r>
        <w:t>challengeList</w:t>
      </w:r>
      <w:proofErr w:type="spellEnd"/>
      <w:r>
        <w:t xml:space="preserve"> Method</w:t>
      </w:r>
    </w:p>
    <w:p w14:paraId="57A71BCF" w14:textId="3E685A9B" w:rsidR="00582B65" w:rsidRDefault="00582B65" w:rsidP="00582B65">
      <w:r>
        <w:tab/>
      </w:r>
      <w:r w:rsidR="008337CD">
        <w:t>This method, which is also the constructor, contains the hard-coded array of riddles and their answers, as well as a variable which keeps track of which riddle the user is currently being asked.</w:t>
      </w:r>
    </w:p>
    <w:p w14:paraId="4468D369" w14:textId="77777777" w:rsidR="008337CD" w:rsidRDefault="008337CD" w:rsidP="008337CD">
      <w:pPr>
        <w:pStyle w:val="Heading3"/>
      </w:pPr>
      <w:r>
        <w:t xml:space="preserve">The </w:t>
      </w:r>
      <w:proofErr w:type="spellStart"/>
      <w:r>
        <w:t>setChallengeNum</w:t>
      </w:r>
      <w:proofErr w:type="spellEnd"/>
      <w:r>
        <w:t xml:space="preserve"> Method</w:t>
      </w:r>
    </w:p>
    <w:p w14:paraId="04833A97" w14:textId="396B655C" w:rsidR="008337CD" w:rsidRDefault="008337CD" w:rsidP="008337CD">
      <w:r>
        <w:tab/>
        <w:t>This method takes an integer as an input and sets the current riddle to this integer.</w:t>
      </w:r>
    </w:p>
    <w:p w14:paraId="681C3E3B" w14:textId="77777777" w:rsidR="008337CD" w:rsidRDefault="008337CD" w:rsidP="008337CD">
      <w:pPr>
        <w:pStyle w:val="Heading3"/>
      </w:pPr>
      <w:r>
        <w:t xml:space="preserve">The </w:t>
      </w:r>
      <w:proofErr w:type="spellStart"/>
      <w:r>
        <w:t>getChallengeNum</w:t>
      </w:r>
      <w:proofErr w:type="spellEnd"/>
      <w:r>
        <w:t xml:space="preserve"> Method</w:t>
      </w:r>
    </w:p>
    <w:p w14:paraId="1E8C4609" w14:textId="066790A1" w:rsidR="008337CD" w:rsidRDefault="008337CD" w:rsidP="008337CD">
      <w:r>
        <w:tab/>
        <w:t>This method returns the current riddle number.</w:t>
      </w:r>
    </w:p>
    <w:p w14:paraId="4E241D4B" w14:textId="77777777" w:rsidR="008337CD" w:rsidRDefault="008337CD" w:rsidP="008337CD">
      <w:pPr>
        <w:pStyle w:val="Heading3"/>
      </w:pPr>
      <w:r>
        <w:t xml:space="preserve">The </w:t>
      </w:r>
      <w:proofErr w:type="spellStart"/>
      <w:r>
        <w:t>incrementChallengeNum</w:t>
      </w:r>
      <w:proofErr w:type="spellEnd"/>
      <w:r>
        <w:t xml:space="preserve"> Method</w:t>
      </w:r>
    </w:p>
    <w:p w14:paraId="5A84B7E9" w14:textId="02678E9B" w:rsidR="008337CD" w:rsidRDefault="008337CD" w:rsidP="008337CD">
      <w:r>
        <w:tab/>
        <w:t>This method increases the riddle number, which allows the next riddle to be displayed.</w:t>
      </w:r>
    </w:p>
    <w:p w14:paraId="59D67CD1" w14:textId="77777777" w:rsidR="008337CD" w:rsidRDefault="008337CD" w:rsidP="008337CD">
      <w:pPr>
        <w:pStyle w:val="Heading3"/>
      </w:pPr>
      <w:r>
        <w:t xml:space="preserve">The </w:t>
      </w:r>
      <w:proofErr w:type="spellStart"/>
      <w:r>
        <w:t>decrementChallengeNum</w:t>
      </w:r>
      <w:proofErr w:type="spellEnd"/>
      <w:r>
        <w:t xml:space="preserve"> Method</w:t>
      </w:r>
    </w:p>
    <w:p w14:paraId="147F33B9" w14:textId="6EF009DC" w:rsidR="008337CD" w:rsidRDefault="008337CD" w:rsidP="008337CD">
      <w:r>
        <w:tab/>
        <w:t>This method decreases the riddle number.</w:t>
      </w:r>
    </w:p>
    <w:p w14:paraId="5312AA3E" w14:textId="77777777" w:rsidR="008337CD" w:rsidRDefault="008337CD" w:rsidP="008337CD">
      <w:pPr>
        <w:pStyle w:val="Heading3"/>
      </w:pPr>
      <w:r>
        <w:t xml:space="preserve">The </w:t>
      </w:r>
      <w:proofErr w:type="spellStart"/>
      <w:r>
        <w:t>getCurrentChallenge</w:t>
      </w:r>
      <w:proofErr w:type="spellEnd"/>
      <w:r>
        <w:t xml:space="preserve"> Method</w:t>
      </w:r>
    </w:p>
    <w:p w14:paraId="0E19F307" w14:textId="041BFC6B" w:rsidR="008337CD" w:rsidRDefault="008337CD" w:rsidP="008337CD">
      <w:r>
        <w:tab/>
        <w:t>This method returns the current riddle as a character array.</w:t>
      </w:r>
    </w:p>
    <w:p w14:paraId="40AF55AF" w14:textId="77777777" w:rsidR="008337CD" w:rsidRDefault="008337CD" w:rsidP="008337CD">
      <w:pPr>
        <w:pStyle w:val="Heading3"/>
      </w:pPr>
      <w:r>
        <w:t xml:space="preserve">The </w:t>
      </w:r>
      <w:proofErr w:type="spellStart"/>
      <w:r>
        <w:t>getFirstChoice</w:t>
      </w:r>
      <w:proofErr w:type="spellEnd"/>
      <w:r>
        <w:t xml:space="preserve"> Method</w:t>
      </w:r>
    </w:p>
    <w:p w14:paraId="34C1CBA2" w14:textId="20FFEE31" w:rsidR="008337CD" w:rsidRDefault="008337CD" w:rsidP="008337CD">
      <w:r>
        <w:tab/>
        <w:t>This method returns the first answer choice for the given riddle.</w:t>
      </w:r>
    </w:p>
    <w:p w14:paraId="1561907D" w14:textId="77777777" w:rsidR="008337CD" w:rsidRDefault="008337CD" w:rsidP="008337CD">
      <w:pPr>
        <w:pStyle w:val="Heading3"/>
      </w:pPr>
      <w:r>
        <w:t xml:space="preserve">The </w:t>
      </w:r>
      <w:proofErr w:type="spellStart"/>
      <w:r>
        <w:t>getSecondChoice</w:t>
      </w:r>
      <w:proofErr w:type="spellEnd"/>
      <w:r>
        <w:t xml:space="preserve"> Method</w:t>
      </w:r>
    </w:p>
    <w:p w14:paraId="61C35DB2" w14:textId="52566F97" w:rsidR="008337CD" w:rsidRDefault="008337CD" w:rsidP="008337CD">
      <w:pPr>
        <w:ind w:firstLine="720"/>
      </w:pPr>
      <w:r>
        <w:t>This method returns the</w:t>
      </w:r>
      <w:r>
        <w:t xml:space="preserve"> second</w:t>
      </w:r>
      <w:r>
        <w:t xml:space="preserve"> ans</w:t>
      </w:r>
      <w:r>
        <w:t>wer choice for the given riddle.</w:t>
      </w:r>
    </w:p>
    <w:p w14:paraId="5903D004" w14:textId="77777777" w:rsidR="008337CD" w:rsidRDefault="008337CD" w:rsidP="008337CD">
      <w:pPr>
        <w:pStyle w:val="Heading3"/>
      </w:pPr>
      <w:r>
        <w:t xml:space="preserve">The </w:t>
      </w:r>
      <w:proofErr w:type="spellStart"/>
      <w:r>
        <w:t>getThirdChoice</w:t>
      </w:r>
      <w:proofErr w:type="spellEnd"/>
      <w:r>
        <w:t xml:space="preserve"> Method</w:t>
      </w:r>
    </w:p>
    <w:p w14:paraId="02501355" w14:textId="55024A3E" w:rsidR="008337CD" w:rsidRDefault="008337CD" w:rsidP="008337CD">
      <w:r>
        <w:tab/>
        <w:t>This method returns the third answer choice for the given riddle.</w:t>
      </w:r>
    </w:p>
    <w:p w14:paraId="53E7065D" w14:textId="77777777" w:rsidR="008337CD" w:rsidRDefault="008337CD" w:rsidP="008337CD">
      <w:pPr>
        <w:pStyle w:val="Heading3"/>
      </w:pPr>
      <w:r>
        <w:t xml:space="preserve">The </w:t>
      </w:r>
      <w:proofErr w:type="spellStart"/>
      <w:r>
        <w:t>answerChallenge</w:t>
      </w:r>
      <w:proofErr w:type="spellEnd"/>
      <w:r>
        <w:t xml:space="preserve"> Method</w:t>
      </w:r>
    </w:p>
    <w:p w14:paraId="49DA3C05" w14:textId="543D63EE" w:rsidR="008337CD" w:rsidRPr="008337CD" w:rsidRDefault="008337CD" w:rsidP="008337CD">
      <w:r>
        <w:tab/>
        <w:t>This method takes an integer, representing the user’s choice, and returns true when it is the correct answer to the riddle, and false when it is the incorrect answer.</w:t>
      </w:r>
    </w:p>
    <w:p w14:paraId="6AF264D5" w14:textId="77777777" w:rsidR="00D356D1" w:rsidRPr="00D356D1" w:rsidRDefault="00D356D1" w:rsidP="008337CD">
      <w:pPr>
        <w:jc w:val="center"/>
        <w:rPr>
          <w:rFonts w:ascii="Palace Script MT" w:hAnsi="Palace Script MT"/>
          <w:b/>
          <w:sz w:val="52"/>
          <w:szCs w:val="52"/>
        </w:rPr>
      </w:pPr>
      <w:r w:rsidRPr="00D356D1">
        <w:rPr>
          <w:rFonts w:ascii="Palace Script MT" w:hAnsi="Palace Script MT"/>
          <w:b/>
          <w:sz w:val="52"/>
          <w:szCs w:val="52"/>
        </w:rPr>
        <w:t>Look into your Heart</w:t>
      </w:r>
    </w:p>
    <w:sectPr w:rsidR="00D356D1" w:rsidRPr="00D356D1" w:rsidSect="0086006C">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Palace Script MT">
    <w:panose1 w:val="030303020206070C0B05"/>
    <w:charset w:val="00"/>
    <w:family w:val="script"/>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006C"/>
    <w:rsid w:val="000201A3"/>
    <w:rsid w:val="000A7581"/>
    <w:rsid w:val="000C06BA"/>
    <w:rsid w:val="000C1CC6"/>
    <w:rsid w:val="000F2E57"/>
    <w:rsid w:val="0011220A"/>
    <w:rsid w:val="0012366B"/>
    <w:rsid w:val="00153D95"/>
    <w:rsid w:val="001872B2"/>
    <w:rsid w:val="001C4740"/>
    <w:rsid w:val="001E7217"/>
    <w:rsid w:val="003209E5"/>
    <w:rsid w:val="00333C5A"/>
    <w:rsid w:val="003419A5"/>
    <w:rsid w:val="003677FF"/>
    <w:rsid w:val="003E3E04"/>
    <w:rsid w:val="003F6A6F"/>
    <w:rsid w:val="00471071"/>
    <w:rsid w:val="00527368"/>
    <w:rsid w:val="00546EF5"/>
    <w:rsid w:val="00580FF6"/>
    <w:rsid w:val="00582B65"/>
    <w:rsid w:val="005B5DD9"/>
    <w:rsid w:val="00606CB3"/>
    <w:rsid w:val="00646F3B"/>
    <w:rsid w:val="006B1DEF"/>
    <w:rsid w:val="006F1060"/>
    <w:rsid w:val="0070718C"/>
    <w:rsid w:val="00707512"/>
    <w:rsid w:val="0072495F"/>
    <w:rsid w:val="00760B53"/>
    <w:rsid w:val="008337CD"/>
    <w:rsid w:val="0086006C"/>
    <w:rsid w:val="00860BCB"/>
    <w:rsid w:val="00863EF9"/>
    <w:rsid w:val="008C25A2"/>
    <w:rsid w:val="008F3656"/>
    <w:rsid w:val="00903357"/>
    <w:rsid w:val="00907F69"/>
    <w:rsid w:val="00960B5D"/>
    <w:rsid w:val="00A070A1"/>
    <w:rsid w:val="00A83884"/>
    <w:rsid w:val="00A86B5A"/>
    <w:rsid w:val="00B845A4"/>
    <w:rsid w:val="00B96FD2"/>
    <w:rsid w:val="00BB7FB3"/>
    <w:rsid w:val="00C73B07"/>
    <w:rsid w:val="00D351F1"/>
    <w:rsid w:val="00D356D1"/>
    <w:rsid w:val="00D71BF4"/>
    <w:rsid w:val="00DC01E6"/>
    <w:rsid w:val="00DC6CE2"/>
    <w:rsid w:val="00E074A0"/>
    <w:rsid w:val="00E24B83"/>
    <w:rsid w:val="00E8275F"/>
    <w:rsid w:val="00EB62B8"/>
    <w:rsid w:val="00F25AFD"/>
    <w:rsid w:val="00FE1690"/>
    <w:rsid w:val="00FE2E9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50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F6A6F"/>
    <w:pPr>
      <w:keepNext/>
      <w:keepLines/>
      <w:spacing w:before="480" w:after="0"/>
      <w:outlineLvl w:val="0"/>
    </w:pPr>
    <w:rPr>
      <w:rFonts w:asciiTheme="majorHAnsi" w:eastAsiaTheme="majorEastAsia" w:hAnsiTheme="majorHAnsi" w:cstheme="majorBidi"/>
      <w:b/>
      <w:bCs/>
      <w:color w:val="376092" w:themeColor="accent1" w:themeShade="BF"/>
      <w:sz w:val="28"/>
      <w:szCs w:val="28"/>
    </w:rPr>
  </w:style>
  <w:style w:type="paragraph" w:styleId="Heading2">
    <w:name w:val="heading 2"/>
    <w:basedOn w:val="Normal"/>
    <w:next w:val="Normal"/>
    <w:link w:val="Heading2Char"/>
    <w:uiPriority w:val="9"/>
    <w:unhideWhenUsed/>
    <w:qFormat/>
    <w:rsid w:val="003F6A6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71B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6006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6006C"/>
    <w:rPr>
      <w:rFonts w:eastAsiaTheme="minorEastAsia"/>
      <w:lang w:val="en-US"/>
    </w:rPr>
  </w:style>
  <w:style w:type="paragraph" w:styleId="BalloonText">
    <w:name w:val="Balloon Text"/>
    <w:basedOn w:val="Normal"/>
    <w:link w:val="BalloonTextChar"/>
    <w:uiPriority w:val="99"/>
    <w:semiHidden/>
    <w:unhideWhenUsed/>
    <w:rsid w:val="008600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006C"/>
    <w:rPr>
      <w:rFonts w:ascii="Tahoma" w:hAnsi="Tahoma" w:cs="Tahoma"/>
      <w:sz w:val="16"/>
      <w:szCs w:val="16"/>
    </w:rPr>
  </w:style>
  <w:style w:type="character" w:customStyle="1" w:styleId="Heading1Char">
    <w:name w:val="Heading 1 Char"/>
    <w:basedOn w:val="DefaultParagraphFont"/>
    <w:link w:val="Heading1"/>
    <w:uiPriority w:val="9"/>
    <w:rsid w:val="003F6A6F"/>
    <w:rPr>
      <w:rFonts w:asciiTheme="majorHAnsi" w:eastAsiaTheme="majorEastAsia" w:hAnsiTheme="majorHAnsi" w:cstheme="majorBidi"/>
      <w:b/>
      <w:bCs/>
      <w:color w:val="376092" w:themeColor="accent1" w:themeShade="BF"/>
      <w:sz w:val="28"/>
      <w:szCs w:val="28"/>
    </w:rPr>
  </w:style>
  <w:style w:type="character" w:customStyle="1" w:styleId="Heading2Char">
    <w:name w:val="Heading 2 Char"/>
    <w:basedOn w:val="DefaultParagraphFont"/>
    <w:link w:val="Heading2"/>
    <w:uiPriority w:val="9"/>
    <w:rsid w:val="003F6A6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71BF4"/>
    <w:rPr>
      <w:rFonts w:asciiTheme="majorHAnsi" w:eastAsiaTheme="majorEastAsia" w:hAnsiTheme="majorHAnsi" w:cstheme="majorBidi"/>
      <w:b/>
      <w:bCs/>
      <w:color w:val="4F81BD" w:themeColor="accent1"/>
    </w:rPr>
  </w:style>
  <w:style w:type="table" w:styleId="TableGrid">
    <w:name w:val="Table Grid"/>
    <w:basedOn w:val="TableNormal"/>
    <w:uiPriority w:val="59"/>
    <w:rsid w:val="008C25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1">
    <w:name w:val="Medium Shading 1 Accent 1"/>
    <w:basedOn w:val="TableNormal"/>
    <w:uiPriority w:val="63"/>
    <w:rsid w:val="008C25A2"/>
    <w:pPr>
      <w:spacing w:after="0" w:line="240" w:lineRule="auto"/>
    </w:pPr>
    <w:tblPr>
      <w:tblStyleRowBandSize w:val="1"/>
      <w:tblStyleColBandSize w:val="1"/>
      <w:tblInd w:w="0" w:type="dxa"/>
      <w:tblBorders>
        <w:top w:val="single" w:sz="8" w:space="0" w:color="7BA1CE" w:themeColor="accent1" w:themeTint="BF"/>
        <w:left w:val="single" w:sz="8" w:space="0" w:color="7BA1CE" w:themeColor="accent1" w:themeTint="BF"/>
        <w:bottom w:val="single" w:sz="8" w:space="0" w:color="7BA1CE" w:themeColor="accent1" w:themeTint="BF"/>
        <w:right w:val="single" w:sz="8" w:space="0" w:color="7BA1CE" w:themeColor="accent1" w:themeTint="BF"/>
        <w:insideH w:val="single" w:sz="8" w:space="0" w:color="7BA1CE"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1CE" w:themeColor="accent1" w:themeTint="BF"/>
          <w:left w:val="single" w:sz="8" w:space="0" w:color="7BA1CE" w:themeColor="accent1" w:themeTint="BF"/>
          <w:bottom w:val="single" w:sz="8" w:space="0" w:color="7BA1CE" w:themeColor="accent1" w:themeTint="BF"/>
          <w:right w:val="single" w:sz="8" w:space="0" w:color="7BA1CE"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1CE" w:themeColor="accent1" w:themeTint="BF"/>
          <w:left w:val="single" w:sz="8" w:space="0" w:color="7BA1CE" w:themeColor="accent1" w:themeTint="BF"/>
          <w:bottom w:val="single" w:sz="8" w:space="0" w:color="7BA1CE" w:themeColor="accent1" w:themeTint="BF"/>
          <w:right w:val="single" w:sz="8" w:space="0" w:color="7BA1CE"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E0EF" w:themeFill="accent1" w:themeFillTint="3F"/>
      </w:tcPr>
    </w:tblStylePr>
    <w:tblStylePr w:type="band1Horz">
      <w:tblPr/>
      <w:tcPr>
        <w:tcBorders>
          <w:insideH w:val="nil"/>
          <w:insideV w:val="nil"/>
        </w:tcBorders>
        <w:shd w:val="clear" w:color="auto" w:fill="D3E0EF" w:themeFill="accen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F6A6F"/>
    <w:pPr>
      <w:keepNext/>
      <w:keepLines/>
      <w:spacing w:before="480" w:after="0"/>
      <w:outlineLvl w:val="0"/>
    </w:pPr>
    <w:rPr>
      <w:rFonts w:asciiTheme="majorHAnsi" w:eastAsiaTheme="majorEastAsia" w:hAnsiTheme="majorHAnsi" w:cstheme="majorBidi"/>
      <w:b/>
      <w:bCs/>
      <w:color w:val="376092" w:themeColor="accent1" w:themeShade="BF"/>
      <w:sz w:val="28"/>
      <w:szCs w:val="28"/>
    </w:rPr>
  </w:style>
  <w:style w:type="paragraph" w:styleId="Heading2">
    <w:name w:val="heading 2"/>
    <w:basedOn w:val="Normal"/>
    <w:next w:val="Normal"/>
    <w:link w:val="Heading2Char"/>
    <w:uiPriority w:val="9"/>
    <w:unhideWhenUsed/>
    <w:qFormat/>
    <w:rsid w:val="003F6A6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71B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6006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6006C"/>
    <w:rPr>
      <w:rFonts w:eastAsiaTheme="minorEastAsia"/>
      <w:lang w:val="en-US"/>
    </w:rPr>
  </w:style>
  <w:style w:type="paragraph" w:styleId="BalloonText">
    <w:name w:val="Balloon Text"/>
    <w:basedOn w:val="Normal"/>
    <w:link w:val="BalloonTextChar"/>
    <w:uiPriority w:val="99"/>
    <w:semiHidden/>
    <w:unhideWhenUsed/>
    <w:rsid w:val="008600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006C"/>
    <w:rPr>
      <w:rFonts w:ascii="Tahoma" w:hAnsi="Tahoma" w:cs="Tahoma"/>
      <w:sz w:val="16"/>
      <w:szCs w:val="16"/>
    </w:rPr>
  </w:style>
  <w:style w:type="character" w:customStyle="1" w:styleId="Heading1Char">
    <w:name w:val="Heading 1 Char"/>
    <w:basedOn w:val="DefaultParagraphFont"/>
    <w:link w:val="Heading1"/>
    <w:uiPriority w:val="9"/>
    <w:rsid w:val="003F6A6F"/>
    <w:rPr>
      <w:rFonts w:asciiTheme="majorHAnsi" w:eastAsiaTheme="majorEastAsia" w:hAnsiTheme="majorHAnsi" w:cstheme="majorBidi"/>
      <w:b/>
      <w:bCs/>
      <w:color w:val="376092" w:themeColor="accent1" w:themeShade="BF"/>
      <w:sz w:val="28"/>
      <w:szCs w:val="28"/>
    </w:rPr>
  </w:style>
  <w:style w:type="character" w:customStyle="1" w:styleId="Heading2Char">
    <w:name w:val="Heading 2 Char"/>
    <w:basedOn w:val="DefaultParagraphFont"/>
    <w:link w:val="Heading2"/>
    <w:uiPriority w:val="9"/>
    <w:rsid w:val="003F6A6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71BF4"/>
    <w:rPr>
      <w:rFonts w:asciiTheme="majorHAnsi" w:eastAsiaTheme="majorEastAsia" w:hAnsiTheme="majorHAnsi" w:cstheme="majorBidi"/>
      <w:b/>
      <w:bCs/>
      <w:color w:val="4F81BD" w:themeColor="accent1"/>
    </w:rPr>
  </w:style>
  <w:style w:type="table" w:styleId="TableGrid">
    <w:name w:val="Table Grid"/>
    <w:basedOn w:val="TableNormal"/>
    <w:uiPriority w:val="59"/>
    <w:rsid w:val="008C25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1">
    <w:name w:val="Medium Shading 1 Accent 1"/>
    <w:basedOn w:val="TableNormal"/>
    <w:uiPriority w:val="63"/>
    <w:rsid w:val="008C25A2"/>
    <w:pPr>
      <w:spacing w:after="0" w:line="240" w:lineRule="auto"/>
    </w:pPr>
    <w:tblPr>
      <w:tblStyleRowBandSize w:val="1"/>
      <w:tblStyleColBandSize w:val="1"/>
      <w:tblInd w:w="0" w:type="dxa"/>
      <w:tblBorders>
        <w:top w:val="single" w:sz="8" w:space="0" w:color="7BA1CE" w:themeColor="accent1" w:themeTint="BF"/>
        <w:left w:val="single" w:sz="8" w:space="0" w:color="7BA1CE" w:themeColor="accent1" w:themeTint="BF"/>
        <w:bottom w:val="single" w:sz="8" w:space="0" w:color="7BA1CE" w:themeColor="accent1" w:themeTint="BF"/>
        <w:right w:val="single" w:sz="8" w:space="0" w:color="7BA1CE" w:themeColor="accent1" w:themeTint="BF"/>
        <w:insideH w:val="single" w:sz="8" w:space="0" w:color="7BA1CE"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1CE" w:themeColor="accent1" w:themeTint="BF"/>
          <w:left w:val="single" w:sz="8" w:space="0" w:color="7BA1CE" w:themeColor="accent1" w:themeTint="BF"/>
          <w:bottom w:val="single" w:sz="8" w:space="0" w:color="7BA1CE" w:themeColor="accent1" w:themeTint="BF"/>
          <w:right w:val="single" w:sz="8" w:space="0" w:color="7BA1CE"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1CE" w:themeColor="accent1" w:themeTint="BF"/>
          <w:left w:val="single" w:sz="8" w:space="0" w:color="7BA1CE" w:themeColor="accent1" w:themeTint="BF"/>
          <w:bottom w:val="single" w:sz="8" w:space="0" w:color="7BA1CE" w:themeColor="accent1" w:themeTint="BF"/>
          <w:right w:val="single" w:sz="8" w:space="0" w:color="7BA1CE"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E0EF" w:themeFill="accent1" w:themeFillTint="3F"/>
      </w:tcPr>
    </w:tblStylePr>
    <w:tblStylePr w:type="band1Horz">
      <w:tblPr/>
      <w:tcPr>
        <w:tcBorders>
          <w:insideH w:val="nil"/>
          <w:insideV w:val="nil"/>
        </w:tcBorders>
        <w:shd w:val="clear" w:color="auto" w:fill="D3E0EF" w:themeFill="accen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B3F8BC9FF944CA0A50424CD65EAB6CA"/>
        <w:category>
          <w:name w:val="General"/>
          <w:gallery w:val="placeholder"/>
        </w:category>
        <w:types>
          <w:type w:val="bbPlcHdr"/>
        </w:types>
        <w:behaviors>
          <w:behavior w:val="content"/>
        </w:behaviors>
        <w:guid w:val="{CF82D86B-7D8C-48C4-9C33-A7C07B22898A}"/>
      </w:docPartPr>
      <w:docPartBody>
        <w:p w:rsidR="009C6E27" w:rsidRDefault="00272409" w:rsidP="00272409">
          <w:pPr>
            <w:pStyle w:val="7B3F8BC9FF944CA0A50424CD65EAB6CA"/>
          </w:pPr>
          <w:r>
            <w:rPr>
              <w:rFonts w:asciiTheme="majorHAnsi" w:eastAsiaTheme="majorEastAsia" w:hAnsiTheme="majorHAnsi" w:cstheme="majorBidi"/>
              <w:caps/>
            </w:rPr>
            <w:t>[Type the company name]</w:t>
          </w:r>
        </w:p>
      </w:docPartBody>
    </w:docPart>
    <w:docPart>
      <w:docPartPr>
        <w:name w:val="29E39703A5744289A15CFFBB57C936FC"/>
        <w:category>
          <w:name w:val="General"/>
          <w:gallery w:val="placeholder"/>
        </w:category>
        <w:types>
          <w:type w:val="bbPlcHdr"/>
        </w:types>
        <w:behaviors>
          <w:behavior w:val="content"/>
        </w:behaviors>
        <w:guid w:val="{A5BCE271-0EA7-4731-B50E-BE9D9038C61D}"/>
      </w:docPartPr>
      <w:docPartBody>
        <w:p w:rsidR="009C6E27" w:rsidRDefault="00272409" w:rsidP="00272409">
          <w:pPr>
            <w:pStyle w:val="29E39703A5744289A15CFFBB57C936FC"/>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Palace Script MT">
    <w:panose1 w:val="030303020206070C0B05"/>
    <w:charset w:val="00"/>
    <w:family w:val="script"/>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2409"/>
    <w:rsid w:val="00272409"/>
    <w:rsid w:val="002921D3"/>
    <w:rsid w:val="005E2BCE"/>
    <w:rsid w:val="009C6E27"/>
    <w:rsid w:val="00F3165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BD2B236"/>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B3F8BC9FF944CA0A50424CD65EAB6CA">
    <w:name w:val="7B3F8BC9FF944CA0A50424CD65EAB6CA"/>
    <w:rsid w:val="00272409"/>
  </w:style>
  <w:style w:type="paragraph" w:customStyle="1" w:styleId="29E39703A5744289A15CFFBB57C936FC">
    <w:name w:val="29E39703A5744289A15CFFBB57C936FC"/>
    <w:rsid w:val="00272409"/>
  </w:style>
  <w:style w:type="paragraph" w:customStyle="1" w:styleId="360079FA9EC14F67996FE8E8321089A0">
    <w:name w:val="360079FA9EC14F67996FE8E8321089A0"/>
    <w:rsid w:val="00272409"/>
  </w:style>
  <w:style w:type="paragraph" w:customStyle="1" w:styleId="04A406B4DCD84183A4C0EC428760FD52">
    <w:name w:val="04A406B4DCD84183A4C0EC428760FD52"/>
    <w:rsid w:val="00272409"/>
  </w:style>
  <w:style w:type="paragraph" w:customStyle="1" w:styleId="69EC915E3A20453CBD186F94AE8EAE92">
    <w:name w:val="69EC915E3A20453CBD186F94AE8EAE92"/>
    <w:rsid w:val="00272409"/>
  </w:style>
  <w:style w:type="paragraph" w:customStyle="1" w:styleId="56EF2875CF0749DA94B85DA867303B3E">
    <w:name w:val="56EF2875CF0749DA94B85DA867303B3E"/>
    <w:rsid w:val="00272409"/>
  </w:style>
  <w:style w:type="paragraph" w:customStyle="1" w:styleId="94E87583DE7C4EB1941CDC545286D3C2">
    <w:name w:val="94E87583DE7C4EB1941CDC545286D3C2"/>
    <w:rsid w:val="0027240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B3F8BC9FF944CA0A50424CD65EAB6CA">
    <w:name w:val="7B3F8BC9FF944CA0A50424CD65EAB6CA"/>
    <w:rsid w:val="00272409"/>
  </w:style>
  <w:style w:type="paragraph" w:customStyle="1" w:styleId="29E39703A5744289A15CFFBB57C936FC">
    <w:name w:val="29E39703A5744289A15CFFBB57C936FC"/>
    <w:rsid w:val="00272409"/>
  </w:style>
  <w:style w:type="paragraph" w:customStyle="1" w:styleId="360079FA9EC14F67996FE8E8321089A0">
    <w:name w:val="360079FA9EC14F67996FE8E8321089A0"/>
    <w:rsid w:val="00272409"/>
  </w:style>
  <w:style w:type="paragraph" w:customStyle="1" w:styleId="04A406B4DCD84183A4C0EC428760FD52">
    <w:name w:val="04A406B4DCD84183A4C0EC428760FD52"/>
    <w:rsid w:val="00272409"/>
  </w:style>
  <w:style w:type="paragraph" w:customStyle="1" w:styleId="69EC915E3A20453CBD186F94AE8EAE92">
    <w:name w:val="69EC915E3A20453CBD186F94AE8EAE92"/>
    <w:rsid w:val="00272409"/>
  </w:style>
  <w:style w:type="paragraph" w:customStyle="1" w:styleId="56EF2875CF0749DA94B85DA867303B3E">
    <w:name w:val="56EF2875CF0749DA94B85DA867303B3E"/>
    <w:rsid w:val="00272409"/>
  </w:style>
  <w:style w:type="paragraph" w:customStyle="1" w:styleId="94E87583DE7C4EB1941CDC545286D3C2">
    <w:name w:val="94E87583DE7C4EB1941CDC545286D3C2"/>
    <w:rsid w:val="0027240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2010-04-05T00:00:00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563</TotalTime>
  <Pages>9</Pages>
  <Words>1916</Words>
  <Characters>10927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SphereQuest</vt:lpstr>
    </vt:vector>
  </TitlesOfParts>
  <Company>SFWR ENG 3Gc3</Company>
  <LinksUpToDate>false</LinksUpToDate>
  <CharactersWithSpaces>12818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SphereQuest</dc:title>
  <dc:subject>Project Documentation</dc:subject>
  <dc:creator>Jason Costabile, Ben Kybartas, &amp; Kaitlin Smith</dc:creator>
  <cp:lastModifiedBy>Kaitlin Smith</cp:lastModifiedBy>
  <cp:revision>36</cp:revision>
  <dcterms:created xsi:type="dcterms:W3CDTF">2010-04-04T21:11:00Z</dcterms:created>
  <dcterms:modified xsi:type="dcterms:W3CDTF">2010-04-05T20:13:00Z</dcterms:modified>
</cp:coreProperties>
</file>